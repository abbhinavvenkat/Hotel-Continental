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427" w:rsidRPr="002D132C" w:rsidRDefault="005F7427" w:rsidP="00037AC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2D132C">
        <w:rPr>
          <w:rFonts w:ascii="Arial" w:hAnsi="Arial" w:cs="Arial"/>
          <w:b/>
          <w:color w:val="FF0000"/>
          <w:sz w:val="40"/>
          <w:szCs w:val="40"/>
        </w:rPr>
        <w:t>HOTEL MANAGEMENT SOFTWARE</w:t>
      </w:r>
    </w:p>
    <w:p w:rsidR="005F7427" w:rsidRDefault="005F7427" w:rsidP="00216C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5F7427" w:rsidRPr="002D132C" w:rsidRDefault="005F7427" w:rsidP="00216C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D132C">
        <w:rPr>
          <w:rFonts w:ascii="Arial" w:hAnsi="Arial" w:cs="Arial"/>
          <w:b/>
          <w:bCs/>
          <w:color w:val="FF0000"/>
          <w:sz w:val="24"/>
          <w:szCs w:val="24"/>
        </w:rPr>
        <w:t>1.0 INTRODUCTION</w:t>
      </w:r>
    </w:p>
    <w:p w:rsidR="005F7427" w:rsidRPr="00D07732" w:rsidRDefault="005F7427" w:rsidP="004014C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D07732">
        <w:rPr>
          <w:rFonts w:ascii="Arial" w:hAnsi="Arial" w:cs="Arial"/>
          <w:color w:val="000000"/>
        </w:rPr>
        <w:t xml:space="preserve">While the practice of renting space to travelers stretches back to antiquity, what could be considered the modern concept of a hotel derives from </w:t>
      </w:r>
      <w:r>
        <w:rPr>
          <w:rFonts w:ascii="Arial" w:hAnsi="Arial" w:cs="Arial"/>
          <w:color w:val="000000"/>
        </w:rPr>
        <w:t>the 18</w:t>
      </w:r>
      <w:r w:rsidRPr="00D07732">
        <w:rPr>
          <w:rFonts w:ascii="Arial" w:hAnsi="Arial" w:cs="Arial"/>
          <w:color w:val="000000"/>
          <w:vertAlign w:val="superscript"/>
        </w:rPr>
        <w:t>th</w:t>
      </w:r>
      <w:r>
        <w:rPr>
          <w:rFonts w:ascii="Arial" w:hAnsi="Arial" w:cs="Arial"/>
          <w:color w:val="000000"/>
        </w:rPr>
        <w:t xml:space="preserve"> century</w:t>
      </w:r>
      <w:r w:rsidRPr="00D07732">
        <w:rPr>
          <w:rFonts w:ascii="Arial" w:hAnsi="Arial" w:cs="Arial"/>
          <w:color w:val="000000"/>
        </w:rPr>
        <w:t>. The hotel industry is a mature industry marked by intense competition. Market share increases typically comes at a competitor’s expense. Industry-wide, most growth occurs in the international, rather than the domestic, arena.</w:t>
      </w:r>
    </w:p>
    <w:p w:rsidR="005F7427" w:rsidRDefault="005F7427" w:rsidP="004014C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D07732">
        <w:rPr>
          <w:rFonts w:ascii="Arial" w:hAnsi="Arial" w:cs="Arial"/>
          <w:bCs/>
          <w:color w:val="000000"/>
        </w:rPr>
        <w:t>Hotels</w:t>
      </w:r>
      <w:r w:rsidRPr="00D07732">
        <w:rPr>
          <w:rFonts w:ascii="Arial" w:hAnsi="Arial" w:cs="Arial"/>
          <w:color w:val="000000"/>
        </w:rPr>
        <w:t xml:space="preserve"> are the planned destination of guests, usually vacationers</w:t>
      </w:r>
      <w:r>
        <w:rPr>
          <w:rFonts w:ascii="Arial" w:hAnsi="Arial" w:cs="Arial"/>
          <w:color w:val="000000"/>
        </w:rPr>
        <w:t xml:space="preserve"> or businessmen</w:t>
      </w:r>
      <w:r w:rsidRPr="00D07732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For vacationers some of the Hotels </w:t>
      </w:r>
      <w:r w:rsidRPr="00D07732">
        <w:rPr>
          <w:rFonts w:ascii="Arial" w:hAnsi="Arial" w:cs="Arial"/>
          <w:color w:val="000000"/>
        </w:rPr>
        <w:t xml:space="preserve">are located at </w:t>
      </w:r>
      <w:r>
        <w:rPr>
          <w:rFonts w:ascii="Arial" w:hAnsi="Arial" w:cs="Arial"/>
          <w:color w:val="000000"/>
        </w:rPr>
        <w:t xml:space="preserve">sea side </w:t>
      </w:r>
      <w:r w:rsidRPr="00D07732">
        <w:rPr>
          <w:rFonts w:ascii="Arial" w:hAnsi="Arial" w:cs="Arial"/>
          <w:color w:val="000000"/>
        </w:rPr>
        <w:t xml:space="preserve">or in the mountains away from inner cities. </w:t>
      </w:r>
      <w:r>
        <w:rPr>
          <w:rFonts w:ascii="Arial" w:hAnsi="Arial" w:cs="Arial"/>
          <w:color w:val="000000"/>
        </w:rPr>
        <w:t>These</w:t>
      </w:r>
      <w:r w:rsidRPr="00D07732">
        <w:rPr>
          <w:rFonts w:ascii="Arial" w:hAnsi="Arial" w:cs="Arial"/>
          <w:color w:val="000000"/>
        </w:rPr>
        <w:t xml:space="preserve"> may offer any form of entertainment to keep their guests happy and busy.</w:t>
      </w:r>
    </w:p>
    <w:p w:rsidR="005F7427" w:rsidRPr="00D07732" w:rsidRDefault="005F7427" w:rsidP="004014C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various types of hotels as depicted in the diagram below:</w:t>
      </w:r>
    </w:p>
    <w:p w:rsidR="005F7427" w:rsidRDefault="005F7427" w:rsidP="004014C3">
      <w:pPr>
        <w:spacing w:line="360" w:lineRule="auto"/>
        <w:jc w:val="both"/>
      </w:pPr>
    </w:p>
    <w:p w:rsidR="005F7427" w:rsidRPr="002D3A3F" w:rsidRDefault="005F7427" w:rsidP="00AA5FB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.55pt;width:431.5pt;height:288.5pt;z-index:251672064;mso-position-horizontal:left" o:bordertopcolor="this" o:borderleftcolor="this" o:borderbottomcolor="this" o:borderrightcolor="this" stroked="t" strokeweight=".5pt">
            <v:imagedata r:id="rId5" o:title=""/>
            <w10:wrap type="square" side="right"/>
          </v:shape>
        </w:pict>
      </w:r>
      <w:r>
        <w:br w:type="textWrapping" w:clear="all"/>
      </w:r>
      <w:r w:rsidRPr="002D3A3F">
        <w:rPr>
          <w:rFonts w:ascii="Arial" w:hAnsi="Arial" w:cs="Arial"/>
          <w:color w:val="000000"/>
          <w:sz w:val="24"/>
          <w:szCs w:val="24"/>
        </w:rPr>
        <w:t xml:space="preserve">This project </w:t>
      </w:r>
      <w:r>
        <w:rPr>
          <w:rFonts w:ascii="Arial" w:hAnsi="Arial" w:cs="Arial"/>
          <w:color w:val="000000"/>
          <w:sz w:val="24"/>
          <w:szCs w:val="24"/>
        </w:rPr>
        <w:t xml:space="preserve">has been developed for Hotel Management as per the </w:t>
      </w:r>
      <w:r w:rsidRPr="002D3A3F">
        <w:rPr>
          <w:rFonts w:ascii="Arial" w:hAnsi="Arial" w:cs="Arial"/>
          <w:color w:val="000000"/>
          <w:sz w:val="24"/>
          <w:szCs w:val="24"/>
        </w:rPr>
        <w:t xml:space="preserve">requirements of </w:t>
      </w:r>
      <w:r>
        <w:rPr>
          <w:rFonts w:ascii="Arial" w:hAnsi="Arial" w:cs="Arial"/>
          <w:color w:val="000000"/>
          <w:sz w:val="24"/>
          <w:szCs w:val="24"/>
        </w:rPr>
        <w:t>the CBSE Class XII Board for</w:t>
      </w:r>
      <w:r w:rsidRPr="002D3A3F">
        <w:rPr>
          <w:rFonts w:ascii="Arial" w:hAnsi="Arial" w:cs="Arial"/>
          <w:color w:val="000000"/>
          <w:sz w:val="24"/>
          <w:szCs w:val="24"/>
        </w:rPr>
        <w:t xml:space="preserve"> Computer Science. We have tried our best to make the process of Hotel Management as simple as possible using </w:t>
      </w:r>
      <w:r>
        <w:rPr>
          <w:rFonts w:ascii="Arial" w:hAnsi="Arial" w:cs="Arial"/>
          <w:color w:val="000000"/>
          <w:sz w:val="24"/>
          <w:szCs w:val="24"/>
        </w:rPr>
        <w:t>a s</w:t>
      </w:r>
      <w:r w:rsidRPr="002D3A3F">
        <w:rPr>
          <w:rFonts w:ascii="Arial" w:hAnsi="Arial" w:cs="Arial"/>
          <w:color w:val="000000"/>
          <w:sz w:val="24"/>
          <w:szCs w:val="24"/>
        </w:rPr>
        <w:t xml:space="preserve">tructured </w:t>
      </w:r>
      <w:r>
        <w:rPr>
          <w:rFonts w:ascii="Arial" w:hAnsi="Arial" w:cs="Arial"/>
          <w:color w:val="000000"/>
          <w:sz w:val="24"/>
          <w:szCs w:val="24"/>
        </w:rPr>
        <w:t xml:space="preserve">menu approach. The </w:t>
      </w:r>
      <w:r w:rsidRPr="002D3A3F">
        <w:rPr>
          <w:rFonts w:ascii="Arial" w:hAnsi="Arial" w:cs="Arial"/>
          <w:color w:val="000000"/>
          <w:sz w:val="24"/>
          <w:szCs w:val="24"/>
        </w:rPr>
        <w:t xml:space="preserve">design </w:t>
      </w:r>
      <w:r>
        <w:rPr>
          <w:rFonts w:ascii="Arial" w:hAnsi="Arial" w:cs="Arial"/>
          <w:color w:val="000000"/>
          <w:sz w:val="24"/>
          <w:szCs w:val="24"/>
        </w:rPr>
        <w:t xml:space="preserve">of </w:t>
      </w:r>
      <w:r w:rsidRPr="002D3A3F">
        <w:rPr>
          <w:rFonts w:ascii="Arial" w:hAnsi="Arial" w:cs="Arial"/>
          <w:color w:val="000000"/>
          <w:sz w:val="24"/>
          <w:szCs w:val="24"/>
        </w:rPr>
        <w:t xml:space="preserve">software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 w:rsidRPr="002D3A3F">
        <w:rPr>
          <w:rFonts w:ascii="Arial" w:hAnsi="Arial" w:cs="Arial"/>
          <w:color w:val="000000"/>
          <w:sz w:val="24"/>
          <w:szCs w:val="24"/>
        </w:rPr>
        <w:t xml:space="preserve">in such a way that user may not have any difficulty in using this package. The main purpose of this software is </w:t>
      </w:r>
      <w:r>
        <w:rPr>
          <w:rFonts w:ascii="Arial" w:hAnsi="Arial" w:cs="Arial"/>
          <w:color w:val="000000"/>
          <w:sz w:val="24"/>
          <w:szCs w:val="24"/>
        </w:rPr>
        <w:t xml:space="preserve">to </w:t>
      </w:r>
      <w:r w:rsidRPr="002D3A3F">
        <w:rPr>
          <w:rFonts w:ascii="Arial" w:hAnsi="Arial" w:cs="Arial"/>
          <w:color w:val="000000"/>
          <w:sz w:val="24"/>
          <w:szCs w:val="24"/>
        </w:rPr>
        <w:t>handle all the front desk activities in a Hotel to reduce the manual effort which is time consuming.</w:t>
      </w:r>
    </w:p>
    <w:p w:rsidR="005F7427" w:rsidRPr="002D3A3F" w:rsidRDefault="005F7427" w:rsidP="00037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5F7427" w:rsidRPr="002D132C" w:rsidRDefault="005F7427" w:rsidP="00037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D132C">
        <w:rPr>
          <w:rFonts w:ascii="Arial" w:hAnsi="Arial" w:cs="Arial"/>
          <w:b/>
          <w:bCs/>
          <w:color w:val="FF0000"/>
          <w:sz w:val="24"/>
          <w:szCs w:val="24"/>
        </w:rPr>
        <w:t>2.0 OBJECTIVE</w:t>
      </w:r>
    </w:p>
    <w:p w:rsidR="005F7427" w:rsidRPr="00392095" w:rsidRDefault="005F7427" w:rsidP="00392095">
      <w:pPr>
        <w:pStyle w:val="Default"/>
        <w:spacing w:line="360" w:lineRule="auto"/>
        <w:jc w:val="both"/>
        <w:rPr>
          <w:rFonts w:ascii="Arial" w:hAnsi="Arial" w:cs="Arial"/>
        </w:rPr>
      </w:pPr>
      <w:r w:rsidRPr="00392095">
        <w:rPr>
          <w:rFonts w:ascii="Arial" w:hAnsi="Arial" w:cs="Arial"/>
          <w:noProof/>
        </w:rPr>
        <w:t xml:space="preserve">The primary objective of the software is to improve the quality of service to its customers in a hotel. </w:t>
      </w:r>
      <w:r w:rsidRPr="00392095">
        <w:rPr>
          <w:rFonts w:ascii="Arial" w:hAnsi="Arial" w:cs="Arial"/>
        </w:rPr>
        <w:t>The objective of this</w:t>
      </w:r>
      <w:r>
        <w:rPr>
          <w:rFonts w:ascii="Arial" w:hAnsi="Arial" w:cs="Arial"/>
        </w:rPr>
        <w:t xml:space="preserve"> software is to provide facilities</w:t>
      </w:r>
      <w:r w:rsidRPr="00392095">
        <w:rPr>
          <w:rFonts w:ascii="Arial" w:hAnsi="Arial" w:cs="Arial"/>
        </w:rPr>
        <w:t xml:space="preserve"> for booking hotel </w:t>
      </w:r>
      <w:r>
        <w:rPr>
          <w:rFonts w:ascii="Arial" w:hAnsi="Arial" w:cs="Arial"/>
        </w:rPr>
        <w:t xml:space="preserve">rooms </w:t>
      </w:r>
      <w:r w:rsidRPr="00392095">
        <w:rPr>
          <w:rFonts w:ascii="Arial" w:hAnsi="Arial" w:cs="Arial"/>
        </w:rPr>
        <w:t xml:space="preserve">and related maintenance. In a manual system, all the activities in the front desk are </w:t>
      </w:r>
      <w:r>
        <w:rPr>
          <w:rFonts w:ascii="Arial" w:hAnsi="Arial" w:cs="Arial"/>
        </w:rPr>
        <w:t xml:space="preserve">handled physically and hence are extremely time </w:t>
      </w:r>
      <w:r w:rsidRPr="00392095">
        <w:rPr>
          <w:rFonts w:ascii="Arial" w:hAnsi="Arial" w:cs="Arial"/>
        </w:rPr>
        <w:t>consuming</w:t>
      </w:r>
      <w:r>
        <w:rPr>
          <w:rFonts w:ascii="Arial" w:hAnsi="Arial" w:cs="Arial"/>
        </w:rPr>
        <w:t xml:space="preserve"> and inefficient</w:t>
      </w:r>
      <w:r w:rsidRPr="00392095">
        <w:rPr>
          <w:rFonts w:ascii="Arial" w:hAnsi="Arial" w:cs="Arial"/>
        </w:rPr>
        <w:t xml:space="preserve">. The automated system helps in handling the entire front desk activities like booking, check-in, check-out, restaurant service and taxi service of customers. The software generates necessary bills and reports. We are confident that this software package can be readily used by non-programming personal.  The searching of data has been made quite simple by providing several enquiry </w:t>
      </w:r>
      <w:r>
        <w:rPr>
          <w:rFonts w:ascii="Arial" w:hAnsi="Arial" w:cs="Arial"/>
        </w:rPr>
        <w:t>options for each of the activities</w:t>
      </w:r>
      <w:r w:rsidRPr="00392095">
        <w:rPr>
          <w:rFonts w:ascii="Arial" w:hAnsi="Arial" w:cs="Arial"/>
        </w:rPr>
        <w:t>. The system has automatic data validation, user friendly environment, security and reliability.</w:t>
      </w:r>
      <w:r>
        <w:rPr>
          <w:rFonts w:ascii="Arial" w:hAnsi="Arial" w:cs="Arial"/>
        </w:rPr>
        <w:softHyphen/>
      </w:r>
    </w:p>
    <w:p w:rsidR="005F7427" w:rsidRDefault="005F7427" w:rsidP="00037AC3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softHyphen/>
      </w:r>
    </w:p>
    <w:p w:rsidR="005F7427" w:rsidRPr="008718D4" w:rsidRDefault="005F7427" w:rsidP="008500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8718D4">
        <w:rPr>
          <w:rFonts w:ascii="Arial" w:hAnsi="Arial" w:cs="Arial"/>
          <w:b/>
          <w:bCs/>
          <w:color w:val="FF0000"/>
          <w:sz w:val="24"/>
          <w:szCs w:val="24"/>
        </w:rPr>
        <w:t>3.0 ADVANTAGES</w:t>
      </w:r>
    </w:p>
    <w:p w:rsidR="005F7427" w:rsidRDefault="005F7427" w:rsidP="00A353E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software has been </w:t>
      </w:r>
      <w:r w:rsidRPr="002D3A3F">
        <w:rPr>
          <w:rFonts w:ascii="Arial" w:hAnsi="Arial" w:cs="Arial"/>
          <w:color w:val="000000"/>
          <w:sz w:val="24"/>
          <w:szCs w:val="24"/>
        </w:rPr>
        <w:t xml:space="preserve">designed to automate the </w:t>
      </w:r>
      <w:r>
        <w:rPr>
          <w:rFonts w:ascii="Arial" w:hAnsi="Arial" w:cs="Arial"/>
          <w:color w:val="000000"/>
          <w:sz w:val="24"/>
          <w:szCs w:val="24"/>
        </w:rPr>
        <w:t>front desk activities in a h</w:t>
      </w:r>
      <w:r w:rsidRPr="002D3A3F">
        <w:rPr>
          <w:rFonts w:ascii="Arial" w:hAnsi="Arial" w:cs="Arial"/>
          <w:color w:val="000000"/>
          <w:sz w:val="24"/>
          <w:szCs w:val="24"/>
        </w:rPr>
        <w:t>otel.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D3A3F">
        <w:rPr>
          <w:rFonts w:ascii="Arial" w:hAnsi="Arial" w:cs="Arial"/>
          <w:color w:val="000000"/>
          <w:sz w:val="24"/>
          <w:szCs w:val="24"/>
        </w:rPr>
        <w:t xml:space="preserve">The following </w:t>
      </w:r>
      <w:r>
        <w:rPr>
          <w:rFonts w:ascii="Arial" w:hAnsi="Arial" w:cs="Arial"/>
          <w:color w:val="000000"/>
          <w:sz w:val="24"/>
          <w:szCs w:val="24"/>
        </w:rPr>
        <w:t xml:space="preserve">are the main advantages of the system: </w:t>
      </w:r>
    </w:p>
    <w:p w:rsidR="005F7427" w:rsidRDefault="005F7427" w:rsidP="00A353E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5F7427" w:rsidRDefault="005F7427" w:rsidP="005F5B2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718D4">
        <w:rPr>
          <w:rFonts w:ascii="Arial" w:hAnsi="Arial" w:cs="Arial"/>
          <w:b/>
          <w:color w:val="3366FF"/>
          <w:sz w:val="24"/>
          <w:szCs w:val="24"/>
        </w:rPr>
        <w:t>U</w:t>
      </w:r>
      <w:r w:rsidRPr="008718D4">
        <w:rPr>
          <w:rFonts w:ascii="Arial" w:hAnsi="Arial" w:cs="Arial"/>
          <w:b/>
          <w:bCs/>
          <w:color w:val="3366FF"/>
          <w:sz w:val="24"/>
          <w:szCs w:val="24"/>
        </w:rPr>
        <w:t>ser Friendliness: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BF4AC0">
        <w:rPr>
          <w:rFonts w:ascii="Arial" w:hAnsi="Arial" w:cs="Arial"/>
          <w:bCs/>
          <w:color w:val="000000"/>
          <w:sz w:val="24"/>
          <w:szCs w:val="24"/>
        </w:rPr>
        <w:t xml:space="preserve">The </w:t>
      </w:r>
      <w:r>
        <w:rPr>
          <w:rFonts w:ascii="Arial" w:hAnsi="Arial" w:cs="Arial"/>
          <w:bCs/>
          <w:color w:val="000000"/>
          <w:sz w:val="24"/>
          <w:szCs w:val="24"/>
        </w:rPr>
        <w:t>application is menu driven and user friendly with validations provided at various levels of the software. Appropriate messages are provided in the application.</w:t>
      </w:r>
      <w:r w:rsidRPr="005F5B2A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F7427" w:rsidRPr="002D3A3F" w:rsidRDefault="005F7427" w:rsidP="005F5B2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5F7427" w:rsidRPr="00EB420E" w:rsidRDefault="005F7427" w:rsidP="00A353E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718D4">
        <w:rPr>
          <w:rFonts w:ascii="Arial" w:hAnsi="Arial" w:cs="Arial"/>
          <w:b/>
          <w:bCs/>
          <w:color w:val="3366FF"/>
          <w:sz w:val="24"/>
          <w:szCs w:val="24"/>
        </w:rPr>
        <w:t>Performance:</w:t>
      </w:r>
      <w:r w:rsidRPr="002D3A3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Earlier,</w:t>
      </w:r>
      <w:r w:rsidRPr="002D3A3F">
        <w:rPr>
          <w:rFonts w:ascii="Arial" w:hAnsi="Arial" w:cs="Arial"/>
          <w:color w:val="000000"/>
          <w:sz w:val="24"/>
          <w:szCs w:val="24"/>
        </w:rPr>
        <w:t xml:space="preserve"> the records </w:t>
      </w:r>
      <w:r>
        <w:rPr>
          <w:rFonts w:ascii="Arial" w:hAnsi="Arial" w:cs="Arial"/>
          <w:color w:val="000000"/>
          <w:sz w:val="24"/>
          <w:szCs w:val="24"/>
        </w:rPr>
        <w:t xml:space="preserve">at hotels were </w:t>
      </w:r>
      <w:r w:rsidRPr="002D3A3F">
        <w:rPr>
          <w:rFonts w:ascii="Arial" w:hAnsi="Arial" w:cs="Arial"/>
          <w:color w:val="000000"/>
          <w:sz w:val="24"/>
          <w:szCs w:val="24"/>
        </w:rPr>
        <w:t xml:space="preserve">handled </w:t>
      </w:r>
      <w:r>
        <w:rPr>
          <w:rFonts w:ascii="Arial" w:hAnsi="Arial" w:cs="Arial"/>
          <w:color w:val="000000"/>
          <w:sz w:val="24"/>
          <w:szCs w:val="24"/>
        </w:rPr>
        <w:t xml:space="preserve">manually </w:t>
      </w:r>
      <w:r w:rsidRPr="002D3A3F">
        <w:rPr>
          <w:rFonts w:ascii="Arial" w:hAnsi="Arial" w:cs="Arial"/>
          <w:color w:val="000000"/>
          <w:sz w:val="24"/>
          <w:szCs w:val="24"/>
        </w:rPr>
        <w:t>for all activities. The manual hand</w:t>
      </w:r>
      <w:r>
        <w:rPr>
          <w:rFonts w:ascii="Arial" w:hAnsi="Arial" w:cs="Arial"/>
          <w:color w:val="000000"/>
          <w:sz w:val="24"/>
          <w:szCs w:val="24"/>
        </w:rPr>
        <w:t xml:space="preserve">ling of </w:t>
      </w:r>
      <w:r w:rsidRPr="002D3A3F">
        <w:rPr>
          <w:rFonts w:ascii="Arial" w:hAnsi="Arial" w:cs="Arial"/>
          <w:color w:val="000000"/>
          <w:sz w:val="24"/>
          <w:szCs w:val="24"/>
        </w:rPr>
        <w:t>record</w:t>
      </w:r>
      <w:r>
        <w:rPr>
          <w:rFonts w:ascii="Arial" w:hAnsi="Arial" w:cs="Arial"/>
          <w:color w:val="000000"/>
          <w:sz w:val="24"/>
          <w:szCs w:val="24"/>
        </w:rPr>
        <w:t>s are</w:t>
      </w:r>
      <w:r w:rsidRPr="002D3A3F">
        <w:rPr>
          <w:rFonts w:ascii="Arial" w:hAnsi="Arial" w:cs="Arial"/>
          <w:color w:val="000000"/>
          <w:sz w:val="24"/>
          <w:szCs w:val="24"/>
        </w:rPr>
        <w:t xml:space="preserve"> time consuming and</w:t>
      </w:r>
      <w:r>
        <w:rPr>
          <w:rFonts w:ascii="Arial" w:hAnsi="Arial" w:cs="Arial"/>
          <w:color w:val="000000"/>
          <w:sz w:val="24"/>
          <w:szCs w:val="24"/>
        </w:rPr>
        <w:t xml:space="preserve"> hence are </w:t>
      </w:r>
      <w:r w:rsidRPr="002D3A3F">
        <w:rPr>
          <w:rFonts w:ascii="Arial" w:hAnsi="Arial" w:cs="Arial"/>
          <w:color w:val="000000"/>
          <w:sz w:val="24"/>
          <w:szCs w:val="24"/>
        </w:rPr>
        <w:t>highly prone to error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Pr="002D3A3F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 xml:space="preserve">This software provides </w:t>
      </w:r>
      <w:r w:rsidRPr="002D3A3F">
        <w:rPr>
          <w:rFonts w:ascii="Arial" w:hAnsi="Arial" w:cs="Arial"/>
          <w:color w:val="000000"/>
          <w:sz w:val="24"/>
          <w:szCs w:val="24"/>
        </w:rPr>
        <w:t>improve</w:t>
      </w:r>
      <w:r>
        <w:rPr>
          <w:rFonts w:ascii="Arial" w:hAnsi="Arial" w:cs="Arial"/>
          <w:color w:val="000000"/>
          <w:sz w:val="24"/>
          <w:szCs w:val="24"/>
        </w:rPr>
        <w:t xml:space="preserve">ment in the </w:t>
      </w:r>
      <w:r w:rsidRPr="002D3A3F">
        <w:rPr>
          <w:rFonts w:ascii="Arial" w:hAnsi="Arial" w:cs="Arial"/>
          <w:color w:val="000000"/>
          <w:sz w:val="24"/>
          <w:szCs w:val="24"/>
        </w:rPr>
        <w:t xml:space="preserve">performance of </w:t>
      </w:r>
      <w:r>
        <w:rPr>
          <w:rFonts w:ascii="Arial" w:hAnsi="Arial" w:cs="Arial"/>
          <w:color w:val="000000"/>
          <w:sz w:val="24"/>
          <w:szCs w:val="24"/>
        </w:rPr>
        <w:t xml:space="preserve">all </w:t>
      </w:r>
      <w:r w:rsidRPr="002D3A3F"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ascii="Arial" w:hAnsi="Arial" w:cs="Arial"/>
          <w:color w:val="000000"/>
          <w:sz w:val="24"/>
          <w:szCs w:val="24"/>
        </w:rPr>
        <w:t xml:space="preserve">activities at the front desk in a </w:t>
      </w:r>
      <w:r w:rsidRPr="00EB420E">
        <w:rPr>
          <w:rFonts w:ascii="Arial" w:hAnsi="Arial" w:cs="Arial"/>
          <w:color w:val="000000"/>
          <w:sz w:val="24"/>
          <w:szCs w:val="24"/>
        </w:rPr>
        <w:t xml:space="preserve">hotel. </w:t>
      </w:r>
    </w:p>
    <w:p w:rsidR="005F7427" w:rsidRPr="00EB420E" w:rsidRDefault="005F7427" w:rsidP="00A353E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718D4">
        <w:rPr>
          <w:rFonts w:ascii="Arial" w:hAnsi="Arial" w:cs="Arial"/>
          <w:b/>
          <w:bCs/>
          <w:color w:val="3366FF"/>
          <w:sz w:val="24"/>
          <w:szCs w:val="24"/>
        </w:rPr>
        <w:t>Control:</w:t>
      </w:r>
      <w:r w:rsidRPr="00EB420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EB420E">
        <w:rPr>
          <w:rFonts w:ascii="Arial" w:hAnsi="Arial" w:cs="Arial"/>
          <w:color w:val="000000"/>
          <w:sz w:val="24"/>
          <w:szCs w:val="24"/>
        </w:rPr>
        <w:t xml:space="preserve">The complete control of the project is under the hands of </w:t>
      </w:r>
      <w:r>
        <w:rPr>
          <w:rFonts w:ascii="Arial" w:hAnsi="Arial" w:cs="Arial"/>
          <w:color w:val="000000"/>
          <w:sz w:val="24"/>
          <w:szCs w:val="24"/>
        </w:rPr>
        <w:t xml:space="preserve">an </w:t>
      </w:r>
      <w:r w:rsidRPr="00EB420E">
        <w:rPr>
          <w:rFonts w:ascii="Arial" w:hAnsi="Arial" w:cs="Arial"/>
          <w:color w:val="000000"/>
          <w:sz w:val="24"/>
          <w:szCs w:val="24"/>
        </w:rPr>
        <w:t>authorized person who has the pass</w:t>
      </w:r>
      <w:r>
        <w:rPr>
          <w:rFonts w:ascii="Arial" w:hAnsi="Arial" w:cs="Arial"/>
          <w:color w:val="000000"/>
          <w:sz w:val="24"/>
          <w:szCs w:val="24"/>
        </w:rPr>
        <w:t>word to access this project. Here, access is provided</w:t>
      </w:r>
      <w:r w:rsidRPr="00EB420E">
        <w:rPr>
          <w:rFonts w:ascii="Arial" w:hAnsi="Arial" w:cs="Arial"/>
          <w:color w:val="000000"/>
          <w:sz w:val="24"/>
          <w:szCs w:val="24"/>
        </w:rPr>
        <w:t xml:space="preserve"> through user-id and password. </w:t>
      </w:r>
    </w:p>
    <w:p w:rsidR="005F7427" w:rsidRDefault="005F7427" w:rsidP="00DE001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F7427" w:rsidRDefault="005F7427" w:rsidP="00DE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65E0">
        <w:rPr>
          <w:rFonts w:ascii="Arial" w:hAnsi="Arial" w:cs="Arial"/>
          <w:b/>
          <w:color w:val="3366FF"/>
          <w:sz w:val="24"/>
          <w:szCs w:val="24"/>
        </w:rPr>
        <w:t>Enquiry/ Reporting:</w:t>
      </w:r>
      <w:r w:rsidRPr="00EB420E">
        <w:rPr>
          <w:rFonts w:ascii="Arial" w:hAnsi="Arial" w:cs="Arial"/>
          <w:b/>
          <w:sz w:val="24"/>
          <w:szCs w:val="24"/>
        </w:rPr>
        <w:t xml:space="preserve"> </w:t>
      </w:r>
      <w:r w:rsidRPr="00EB420E">
        <w:rPr>
          <w:rFonts w:ascii="Arial" w:hAnsi="Arial" w:cs="Arial"/>
          <w:sz w:val="24"/>
          <w:szCs w:val="24"/>
        </w:rPr>
        <w:t xml:space="preserve">The software </w:t>
      </w:r>
      <w:r>
        <w:rPr>
          <w:rFonts w:ascii="Arial" w:hAnsi="Arial" w:cs="Arial"/>
          <w:sz w:val="24"/>
          <w:szCs w:val="24"/>
        </w:rPr>
        <w:t xml:space="preserve">provides an option to </w:t>
      </w:r>
      <w:r w:rsidRPr="00EB420E">
        <w:rPr>
          <w:rFonts w:ascii="Arial" w:hAnsi="Arial" w:cs="Arial"/>
          <w:sz w:val="24"/>
          <w:szCs w:val="24"/>
        </w:rPr>
        <w:t xml:space="preserve">enquiry for all activities like booking, check-in, check-out, cancellation. It also provides a summarized status of </w:t>
      </w:r>
      <w:r>
        <w:rPr>
          <w:rFonts w:ascii="Arial" w:hAnsi="Arial" w:cs="Arial"/>
          <w:sz w:val="24"/>
          <w:szCs w:val="24"/>
        </w:rPr>
        <w:t xml:space="preserve">the </w:t>
      </w:r>
      <w:r w:rsidRPr="00EB420E">
        <w:rPr>
          <w:rFonts w:ascii="Arial" w:hAnsi="Arial" w:cs="Arial"/>
          <w:sz w:val="24"/>
          <w:szCs w:val="24"/>
        </w:rPr>
        <w:t>availability of rooms</w:t>
      </w:r>
      <w:r>
        <w:rPr>
          <w:rFonts w:ascii="Arial" w:hAnsi="Arial" w:cs="Arial"/>
          <w:sz w:val="24"/>
          <w:szCs w:val="24"/>
        </w:rPr>
        <w:t xml:space="preserve"> for booking</w:t>
      </w:r>
      <w:r w:rsidRPr="00EB420E">
        <w:rPr>
          <w:rFonts w:ascii="Arial" w:hAnsi="Arial" w:cs="Arial"/>
          <w:sz w:val="24"/>
          <w:szCs w:val="24"/>
        </w:rPr>
        <w:t>.</w:t>
      </w: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47D89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Pr="005C65E0" w:rsidRDefault="005F7427" w:rsidP="005B77B2">
      <w:pPr>
        <w:pStyle w:val="Default"/>
        <w:spacing w:line="360" w:lineRule="auto"/>
        <w:jc w:val="center"/>
        <w:rPr>
          <w:rFonts w:ascii="Arial" w:hAnsi="Arial" w:cs="Arial"/>
          <w:b/>
          <w:bCs/>
          <w:iCs/>
          <w:color w:val="FF0000"/>
          <w:sz w:val="40"/>
          <w:szCs w:val="40"/>
        </w:rPr>
      </w:pPr>
      <w:r w:rsidRPr="005C65E0">
        <w:rPr>
          <w:rFonts w:ascii="Arial" w:hAnsi="Arial" w:cs="Arial"/>
          <w:b/>
          <w:bCs/>
          <w:iCs/>
          <w:color w:val="FF0000"/>
          <w:sz w:val="40"/>
          <w:szCs w:val="40"/>
        </w:rPr>
        <w:t>SOFTWARE DEVELOPMENT PROCESS</w:t>
      </w:r>
    </w:p>
    <w:p w:rsidR="005F7427" w:rsidRDefault="005F7427" w:rsidP="003C147C">
      <w:pPr>
        <w:pStyle w:val="Default"/>
        <w:spacing w:line="360" w:lineRule="auto"/>
        <w:jc w:val="both"/>
        <w:rPr>
          <w:rFonts w:ascii="Arial" w:hAnsi="Arial" w:cs="Arial"/>
          <w:iCs/>
        </w:rPr>
      </w:pPr>
    </w:p>
    <w:p w:rsidR="005F7427" w:rsidRDefault="005F7427" w:rsidP="003C147C">
      <w:pPr>
        <w:pStyle w:val="Default"/>
        <w:spacing w:line="360" w:lineRule="auto"/>
        <w:jc w:val="both"/>
        <w:rPr>
          <w:rFonts w:ascii="Arial" w:hAnsi="Arial" w:cs="Arial"/>
          <w:iCs/>
        </w:rPr>
      </w:pPr>
      <w:r w:rsidRPr="002D3A3F">
        <w:rPr>
          <w:rFonts w:ascii="Arial" w:hAnsi="Arial" w:cs="Arial"/>
          <w:iCs/>
        </w:rPr>
        <w:t xml:space="preserve">The software development process involves </w:t>
      </w:r>
      <w:r>
        <w:rPr>
          <w:rFonts w:ascii="Arial" w:hAnsi="Arial" w:cs="Arial"/>
          <w:iCs/>
        </w:rPr>
        <w:t xml:space="preserve">the following </w:t>
      </w:r>
      <w:r w:rsidRPr="002D3A3F">
        <w:rPr>
          <w:rFonts w:ascii="Arial" w:hAnsi="Arial" w:cs="Arial"/>
          <w:iCs/>
        </w:rPr>
        <w:t xml:space="preserve">stages: </w:t>
      </w:r>
    </w:p>
    <w:p w:rsidR="005F7427" w:rsidRPr="006620D0" w:rsidRDefault="005F7427" w:rsidP="003C147C">
      <w:pPr>
        <w:pStyle w:val="Default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>System Analysis and Requirement phase</w:t>
      </w:r>
    </w:p>
    <w:p w:rsidR="005F7427" w:rsidRPr="006620D0" w:rsidRDefault="005F7427" w:rsidP="003C147C">
      <w:pPr>
        <w:pStyle w:val="Default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2D3A3F">
        <w:rPr>
          <w:rFonts w:ascii="Arial" w:hAnsi="Arial" w:cs="Arial"/>
          <w:iCs/>
        </w:rPr>
        <w:t>Design phase</w:t>
      </w:r>
    </w:p>
    <w:p w:rsidR="005F7427" w:rsidRPr="00085768" w:rsidRDefault="005F7427" w:rsidP="003C147C">
      <w:pPr>
        <w:pStyle w:val="Default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>T</w:t>
      </w:r>
      <w:r w:rsidRPr="002D3A3F">
        <w:rPr>
          <w:rFonts w:ascii="Arial" w:hAnsi="Arial" w:cs="Arial"/>
          <w:iCs/>
        </w:rPr>
        <w:t>esting ph</w:t>
      </w:r>
      <w:r>
        <w:rPr>
          <w:rFonts w:ascii="Arial" w:hAnsi="Arial" w:cs="Arial"/>
          <w:iCs/>
        </w:rPr>
        <w:t>ase</w:t>
      </w:r>
    </w:p>
    <w:p w:rsidR="005F7427" w:rsidRPr="006620D0" w:rsidRDefault="005F7427" w:rsidP="00085768">
      <w:pPr>
        <w:pStyle w:val="Default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2D3A3F">
        <w:rPr>
          <w:rFonts w:ascii="Arial" w:hAnsi="Arial" w:cs="Arial"/>
          <w:iCs/>
        </w:rPr>
        <w:t>Implementation</w:t>
      </w:r>
      <w:r>
        <w:rPr>
          <w:rFonts w:ascii="Arial" w:hAnsi="Arial" w:cs="Arial"/>
          <w:iCs/>
        </w:rPr>
        <w:t xml:space="preserve"> phase</w:t>
      </w:r>
    </w:p>
    <w:p w:rsidR="005F7427" w:rsidRDefault="005F7427" w:rsidP="004761DD">
      <w:pPr>
        <w:pStyle w:val="Default"/>
        <w:spacing w:line="360" w:lineRule="auto"/>
        <w:jc w:val="both"/>
        <w:rPr>
          <w:rFonts w:ascii="Arial" w:hAnsi="Arial" w:cs="Arial"/>
          <w:b/>
          <w:iCs/>
        </w:rPr>
      </w:pPr>
    </w:p>
    <w:p w:rsidR="005F7427" w:rsidRDefault="005F7427" w:rsidP="008F1745">
      <w:pPr>
        <w:pStyle w:val="Default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iCs/>
        </w:rPr>
      </w:pPr>
      <w:r w:rsidRPr="004D7C84">
        <w:rPr>
          <w:rFonts w:ascii="Arial" w:hAnsi="Arial" w:cs="Arial"/>
          <w:b/>
          <w:iCs/>
          <w:color w:val="FF0000"/>
        </w:rPr>
        <w:t>System Analysis</w:t>
      </w:r>
    </w:p>
    <w:p w:rsidR="005F7427" w:rsidRPr="00DE0019" w:rsidRDefault="005F7427" w:rsidP="008F1745">
      <w:pPr>
        <w:pStyle w:val="Default"/>
        <w:spacing w:line="360" w:lineRule="auto"/>
        <w:jc w:val="both"/>
        <w:rPr>
          <w:rFonts w:ascii="Arial" w:hAnsi="Arial" w:cs="Arial"/>
        </w:rPr>
      </w:pPr>
      <w:r w:rsidRPr="00DE0019">
        <w:rPr>
          <w:rFonts w:ascii="Arial" w:hAnsi="Arial" w:cs="Arial"/>
          <w:iCs/>
        </w:rPr>
        <w:t xml:space="preserve">System analysis is the process of gathering and interpreting facts, diagnosing problems and using the facts to improve the system. </w:t>
      </w:r>
      <w:r>
        <w:rPr>
          <w:rFonts w:ascii="Arial" w:hAnsi="Arial" w:cs="Arial"/>
          <w:iCs/>
        </w:rPr>
        <w:t xml:space="preserve">This process </w:t>
      </w:r>
      <w:r w:rsidRPr="00DE0019">
        <w:rPr>
          <w:rFonts w:ascii="Arial" w:hAnsi="Arial" w:cs="Arial"/>
          <w:iCs/>
        </w:rPr>
        <w:t xml:space="preserve">specifies what </w:t>
      </w:r>
      <w:r>
        <w:rPr>
          <w:rFonts w:ascii="Arial" w:hAnsi="Arial" w:cs="Arial"/>
          <w:iCs/>
        </w:rPr>
        <w:t xml:space="preserve">the </w:t>
      </w:r>
      <w:r w:rsidRPr="00DE0019">
        <w:rPr>
          <w:rFonts w:ascii="Arial" w:hAnsi="Arial" w:cs="Arial"/>
          <w:iCs/>
        </w:rPr>
        <w:t>system should do. A system is a set of components that interact t</w:t>
      </w:r>
      <w:r>
        <w:rPr>
          <w:rFonts w:ascii="Arial" w:hAnsi="Arial" w:cs="Arial"/>
          <w:iCs/>
        </w:rPr>
        <w:t>o accomplish a particular</w:t>
      </w:r>
      <w:r>
        <w:rPr>
          <w:rFonts w:ascii="Arial" w:hAnsi="Arial" w:cs="Arial"/>
          <w:iCs/>
        </w:rPr>
        <w:softHyphen/>
      </w:r>
      <w:r>
        <w:rPr>
          <w:rFonts w:ascii="Arial" w:hAnsi="Arial" w:cs="Arial"/>
          <w:iCs/>
        </w:rPr>
        <w:softHyphen/>
      </w:r>
      <w:r w:rsidRPr="00DE0019">
        <w:rPr>
          <w:rFonts w:ascii="Arial" w:hAnsi="Arial" w:cs="Arial"/>
          <w:iCs/>
        </w:rPr>
        <w:t xml:space="preserve"> purpose. </w:t>
      </w:r>
    </w:p>
    <w:p w:rsidR="005F7427" w:rsidRDefault="005F7427" w:rsidP="00091497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  <w:color w:val="3366FF"/>
        </w:rPr>
      </w:pPr>
    </w:p>
    <w:p w:rsidR="005F7427" w:rsidRPr="004D7C84" w:rsidRDefault="005F7427" w:rsidP="00091497">
      <w:pPr>
        <w:pStyle w:val="Default"/>
        <w:spacing w:line="360" w:lineRule="auto"/>
        <w:jc w:val="both"/>
        <w:rPr>
          <w:rFonts w:ascii="Arial" w:hAnsi="Arial" w:cs="Arial"/>
          <w:color w:val="3366FF"/>
        </w:rPr>
      </w:pPr>
      <w:r w:rsidRPr="004D7C84">
        <w:rPr>
          <w:rFonts w:ascii="Arial" w:hAnsi="Arial" w:cs="Arial"/>
          <w:b/>
          <w:bCs/>
          <w:iCs/>
          <w:color w:val="3366FF"/>
        </w:rPr>
        <w:t xml:space="preserve">1.1 Requirement specification </w:t>
      </w:r>
    </w:p>
    <w:p w:rsidR="005F7427" w:rsidRPr="002D3A3F" w:rsidRDefault="005F7427" w:rsidP="0054765A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>R</w:t>
      </w:r>
      <w:r w:rsidRPr="002D3A3F">
        <w:rPr>
          <w:rFonts w:ascii="Arial" w:hAnsi="Arial" w:cs="Arial"/>
          <w:iCs/>
        </w:rPr>
        <w:t xml:space="preserve">equirement specification means of translating the </w:t>
      </w:r>
      <w:r>
        <w:rPr>
          <w:rFonts w:ascii="Arial" w:hAnsi="Arial" w:cs="Arial"/>
          <w:iCs/>
        </w:rPr>
        <w:t xml:space="preserve">business </w:t>
      </w:r>
      <w:r w:rsidRPr="002D3A3F">
        <w:rPr>
          <w:rFonts w:ascii="Arial" w:hAnsi="Arial" w:cs="Arial"/>
          <w:iCs/>
        </w:rPr>
        <w:t>idea into a formal document</w:t>
      </w:r>
      <w:r>
        <w:rPr>
          <w:rFonts w:ascii="Arial" w:hAnsi="Arial" w:cs="Arial"/>
          <w:iCs/>
        </w:rPr>
        <w:t xml:space="preserve"> for development of software</w:t>
      </w:r>
      <w:r w:rsidRPr="002D3A3F">
        <w:rPr>
          <w:rFonts w:ascii="Arial" w:hAnsi="Arial" w:cs="Arial"/>
          <w:iCs/>
        </w:rPr>
        <w:t xml:space="preserve">. The main features of </w:t>
      </w:r>
      <w:r>
        <w:rPr>
          <w:rFonts w:ascii="Arial" w:hAnsi="Arial" w:cs="Arial"/>
          <w:iCs/>
        </w:rPr>
        <w:t xml:space="preserve">this </w:t>
      </w:r>
      <w:r w:rsidRPr="002D3A3F">
        <w:rPr>
          <w:rFonts w:ascii="Arial" w:hAnsi="Arial" w:cs="Arial"/>
          <w:iCs/>
        </w:rPr>
        <w:t xml:space="preserve">include: </w:t>
      </w:r>
    </w:p>
    <w:p w:rsidR="005F7427" w:rsidRPr="002D3A3F" w:rsidRDefault="005F7427" w:rsidP="0054765A">
      <w:pPr>
        <w:pStyle w:val="Default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>Understanding all user requirements and e</w:t>
      </w:r>
      <w:r w:rsidRPr="002D3A3F">
        <w:rPr>
          <w:rFonts w:ascii="Arial" w:hAnsi="Arial" w:cs="Arial"/>
          <w:iCs/>
        </w:rPr>
        <w:t xml:space="preserve">stablishing basis for an agreement between the </w:t>
      </w:r>
      <w:r>
        <w:rPr>
          <w:rFonts w:ascii="Arial" w:hAnsi="Arial" w:cs="Arial"/>
          <w:iCs/>
        </w:rPr>
        <w:t>user</w:t>
      </w:r>
      <w:r w:rsidRPr="002D3A3F">
        <w:rPr>
          <w:rFonts w:ascii="Arial" w:hAnsi="Arial" w:cs="Arial"/>
          <w:iCs/>
        </w:rPr>
        <w:t xml:space="preserve"> and developer. </w:t>
      </w:r>
    </w:p>
    <w:p w:rsidR="005F7427" w:rsidRPr="00A271BA" w:rsidRDefault="005F7427" w:rsidP="0054765A">
      <w:pPr>
        <w:pStyle w:val="Default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>P</w:t>
      </w:r>
      <w:r w:rsidRPr="002D3A3F">
        <w:rPr>
          <w:rFonts w:ascii="Arial" w:hAnsi="Arial" w:cs="Arial"/>
          <w:iCs/>
        </w:rPr>
        <w:t xml:space="preserve">roducing a reference for validation of the final product. </w:t>
      </w:r>
    </w:p>
    <w:p w:rsidR="005F7427" w:rsidRPr="002D3A3F" w:rsidRDefault="005F7427" w:rsidP="0054765A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The software requirement specification </w:t>
      </w:r>
      <w:r w:rsidRPr="002D3A3F">
        <w:rPr>
          <w:rFonts w:ascii="Arial" w:hAnsi="Arial" w:cs="Arial"/>
          <w:iCs/>
        </w:rPr>
        <w:t>assist</w:t>
      </w:r>
      <w:r>
        <w:rPr>
          <w:rFonts w:ascii="Arial" w:hAnsi="Arial" w:cs="Arial"/>
          <w:iCs/>
        </w:rPr>
        <w:t>s</w:t>
      </w:r>
      <w:r w:rsidRPr="002D3A3F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users </w:t>
      </w:r>
      <w:r w:rsidRPr="002D3A3F">
        <w:rPr>
          <w:rFonts w:ascii="Arial" w:hAnsi="Arial" w:cs="Arial"/>
          <w:iCs/>
        </w:rPr>
        <w:t>in determining if the software meets the</w:t>
      </w:r>
      <w:r>
        <w:rPr>
          <w:rFonts w:ascii="Arial" w:hAnsi="Arial" w:cs="Arial"/>
          <w:iCs/>
        </w:rPr>
        <w:t>ir</w:t>
      </w:r>
      <w:r w:rsidRPr="002D3A3F">
        <w:rPr>
          <w:rFonts w:ascii="Arial" w:hAnsi="Arial" w:cs="Arial"/>
          <w:iCs/>
        </w:rPr>
        <w:t xml:space="preserve"> requirements. </w:t>
      </w:r>
    </w:p>
    <w:p w:rsidR="005F7427" w:rsidRDefault="005F7427" w:rsidP="005A3191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Pr="004D7C84" w:rsidRDefault="005F7427" w:rsidP="005A3191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  <w:color w:val="3366FF"/>
        </w:rPr>
      </w:pPr>
      <w:r w:rsidRPr="004D7C84">
        <w:rPr>
          <w:rFonts w:ascii="Arial" w:hAnsi="Arial" w:cs="Arial"/>
          <w:b/>
          <w:bCs/>
          <w:iCs/>
          <w:color w:val="3366FF"/>
        </w:rPr>
        <w:t xml:space="preserve">1.2 Feasibility Study </w:t>
      </w:r>
    </w:p>
    <w:p w:rsidR="005F7427" w:rsidRPr="007347EE" w:rsidRDefault="005F7427" w:rsidP="007347EE">
      <w:pPr>
        <w:pStyle w:val="Default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>The</w:t>
      </w:r>
      <w:r w:rsidRPr="002D3A3F">
        <w:rPr>
          <w:rFonts w:ascii="Arial" w:hAnsi="Arial" w:cs="Arial"/>
          <w:iCs/>
        </w:rPr>
        <w:t xml:space="preserve"> feasibility analysis </w:t>
      </w:r>
      <w:r>
        <w:rPr>
          <w:rFonts w:ascii="Arial" w:hAnsi="Arial" w:cs="Arial"/>
          <w:iCs/>
        </w:rPr>
        <w:t xml:space="preserve">covers the need for the project and explores if there are any alternate means to achieve the task. </w:t>
      </w:r>
      <w:r w:rsidRPr="002D3A3F">
        <w:rPr>
          <w:rFonts w:ascii="Arial" w:hAnsi="Arial" w:cs="Arial"/>
          <w:iCs/>
        </w:rPr>
        <w:t xml:space="preserve">The feasibility study should </w:t>
      </w:r>
      <w:r>
        <w:rPr>
          <w:rFonts w:ascii="Arial" w:hAnsi="Arial" w:cs="Arial"/>
          <w:iCs/>
        </w:rPr>
        <w:t xml:space="preserve">include </w:t>
      </w:r>
      <w:r w:rsidRPr="002D3A3F">
        <w:rPr>
          <w:rFonts w:ascii="Arial" w:hAnsi="Arial" w:cs="Arial"/>
          <w:iCs/>
        </w:rPr>
        <w:t xml:space="preserve">the overall outcome of the project analysis. This may indicate an endorsement or disapproval of the project. Recommendations on what should </w:t>
      </w:r>
      <w:r>
        <w:rPr>
          <w:rFonts w:ascii="Arial" w:hAnsi="Arial" w:cs="Arial"/>
          <w:iCs/>
        </w:rPr>
        <w:t xml:space="preserve">be done should be included in </w:t>
      </w:r>
      <w:r w:rsidRPr="002D3A3F">
        <w:rPr>
          <w:rFonts w:ascii="Arial" w:hAnsi="Arial" w:cs="Arial"/>
          <w:iCs/>
        </w:rPr>
        <w:t xml:space="preserve">the feasibility report. </w:t>
      </w:r>
    </w:p>
    <w:p w:rsidR="005F7427" w:rsidRDefault="005F7427" w:rsidP="003E71BE">
      <w:pPr>
        <w:pStyle w:val="Default"/>
        <w:spacing w:line="360" w:lineRule="auto"/>
        <w:ind w:left="360"/>
        <w:jc w:val="both"/>
        <w:rPr>
          <w:rFonts w:ascii="Arial" w:hAnsi="Arial" w:cs="Arial"/>
          <w:b/>
          <w:bCs/>
          <w:iCs/>
        </w:rPr>
      </w:pPr>
    </w:p>
    <w:p w:rsidR="005F7427" w:rsidRDefault="005F7427" w:rsidP="003E71BE">
      <w:pPr>
        <w:pStyle w:val="Default"/>
        <w:spacing w:line="360" w:lineRule="auto"/>
        <w:ind w:left="360"/>
        <w:jc w:val="both"/>
        <w:rPr>
          <w:rFonts w:ascii="Arial" w:hAnsi="Arial" w:cs="Arial"/>
          <w:b/>
          <w:bCs/>
          <w:iCs/>
        </w:rPr>
      </w:pPr>
    </w:p>
    <w:p w:rsidR="005F7427" w:rsidRDefault="005F7427" w:rsidP="00A52111">
      <w:pPr>
        <w:pStyle w:val="Default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  <w:iCs/>
          <w:color w:val="FF0000"/>
        </w:rPr>
      </w:pPr>
      <w:r w:rsidRPr="004D7C84">
        <w:rPr>
          <w:rFonts w:ascii="Arial" w:hAnsi="Arial" w:cs="Arial"/>
          <w:b/>
          <w:bCs/>
          <w:iCs/>
          <w:color w:val="FF0000"/>
        </w:rPr>
        <w:t>Design Phase</w:t>
      </w:r>
    </w:p>
    <w:p w:rsidR="005F7427" w:rsidRPr="002D3A3F" w:rsidRDefault="005F7427" w:rsidP="00A52111">
      <w:pPr>
        <w:pStyle w:val="Default"/>
        <w:spacing w:line="360" w:lineRule="auto"/>
        <w:jc w:val="both"/>
        <w:rPr>
          <w:rFonts w:ascii="Arial" w:hAnsi="Arial" w:cs="Arial"/>
        </w:rPr>
      </w:pPr>
      <w:r w:rsidRPr="002D3A3F">
        <w:rPr>
          <w:rFonts w:ascii="Arial" w:hAnsi="Arial" w:cs="Arial"/>
          <w:iCs/>
        </w:rPr>
        <w:t xml:space="preserve">System design provides the understanding and procedural details necessary for implementing the system recommended in the system study .Emphasis is on translating the </w:t>
      </w:r>
      <w:r>
        <w:rPr>
          <w:rFonts w:ascii="Arial" w:hAnsi="Arial" w:cs="Arial"/>
          <w:iCs/>
        </w:rPr>
        <w:t xml:space="preserve">user </w:t>
      </w:r>
      <w:r w:rsidRPr="002D3A3F">
        <w:rPr>
          <w:rFonts w:ascii="Arial" w:hAnsi="Arial" w:cs="Arial"/>
          <w:iCs/>
        </w:rPr>
        <w:t xml:space="preserve">requirements into </w:t>
      </w:r>
      <w:r>
        <w:rPr>
          <w:rFonts w:ascii="Arial" w:hAnsi="Arial" w:cs="Arial"/>
          <w:iCs/>
        </w:rPr>
        <w:t xml:space="preserve">technical </w:t>
      </w:r>
      <w:r w:rsidRPr="002D3A3F">
        <w:rPr>
          <w:rFonts w:ascii="Arial" w:hAnsi="Arial" w:cs="Arial"/>
          <w:iCs/>
        </w:rPr>
        <w:t xml:space="preserve">design specifications. </w:t>
      </w:r>
    </w:p>
    <w:p w:rsidR="005F7427" w:rsidRDefault="005F7427" w:rsidP="00EC6C23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4400D8">
      <w:pPr>
        <w:pStyle w:val="Default"/>
        <w:spacing w:line="360" w:lineRule="auto"/>
        <w:jc w:val="both"/>
        <w:rPr>
          <w:rFonts w:ascii="Arial" w:hAnsi="Arial" w:cs="Arial"/>
          <w:iCs/>
        </w:rPr>
      </w:pPr>
      <w:r w:rsidRPr="00613681">
        <w:rPr>
          <w:rFonts w:ascii="Arial" w:hAnsi="Arial" w:cs="Arial"/>
          <w:b/>
          <w:bCs/>
          <w:iCs/>
          <w:color w:val="FF0000"/>
        </w:rPr>
        <w:t>3.0 Testing phase</w:t>
      </w:r>
    </w:p>
    <w:p w:rsidR="005F7427" w:rsidRPr="002D3A3F" w:rsidRDefault="005F7427" w:rsidP="004400D8">
      <w:pPr>
        <w:pStyle w:val="Default"/>
        <w:spacing w:line="360" w:lineRule="auto"/>
        <w:jc w:val="both"/>
        <w:rPr>
          <w:rFonts w:ascii="Arial" w:hAnsi="Arial" w:cs="Arial"/>
        </w:rPr>
      </w:pPr>
      <w:r w:rsidRPr="002D3A3F">
        <w:rPr>
          <w:rFonts w:ascii="Arial" w:hAnsi="Arial" w:cs="Arial"/>
          <w:iCs/>
        </w:rPr>
        <w:t xml:space="preserve">Testing will be carried out </w:t>
      </w:r>
      <w:r>
        <w:rPr>
          <w:rFonts w:ascii="Arial" w:hAnsi="Arial" w:cs="Arial"/>
          <w:iCs/>
        </w:rPr>
        <w:t>for all the activities covered in the project</w:t>
      </w:r>
      <w:r w:rsidRPr="002D3A3F">
        <w:rPr>
          <w:rFonts w:ascii="Arial" w:hAnsi="Arial" w:cs="Arial"/>
          <w:iCs/>
        </w:rPr>
        <w:t xml:space="preserve">. </w:t>
      </w:r>
      <w:r>
        <w:rPr>
          <w:rFonts w:ascii="Arial" w:hAnsi="Arial" w:cs="Arial"/>
          <w:iCs/>
        </w:rPr>
        <w:t xml:space="preserve">All test results should be documented which </w:t>
      </w:r>
      <w:r w:rsidRPr="002D3A3F">
        <w:rPr>
          <w:rFonts w:ascii="Arial" w:hAnsi="Arial" w:cs="Arial"/>
          <w:iCs/>
        </w:rPr>
        <w:t>demonstrate</w:t>
      </w:r>
      <w:r>
        <w:rPr>
          <w:rFonts w:ascii="Arial" w:hAnsi="Arial" w:cs="Arial"/>
          <w:iCs/>
        </w:rPr>
        <w:t>s</w:t>
      </w:r>
      <w:r w:rsidRPr="002D3A3F">
        <w:rPr>
          <w:rFonts w:ascii="Arial" w:hAnsi="Arial" w:cs="Arial"/>
          <w:iCs/>
        </w:rPr>
        <w:t xml:space="preserve"> that </w:t>
      </w:r>
      <w:r>
        <w:rPr>
          <w:rFonts w:ascii="Arial" w:hAnsi="Arial" w:cs="Arial"/>
          <w:iCs/>
        </w:rPr>
        <w:t xml:space="preserve">the </w:t>
      </w:r>
      <w:r w:rsidRPr="002D3A3F">
        <w:rPr>
          <w:rFonts w:ascii="Arial" w:hAnsi="Arial" w:cs="Arial"/>
          <w:iCs/>
        </w:rPr>
        <w:t xml:space="preserve">testing objectives and software requirements have been met. The final product shall be verified with the functionality of the software as specified in the Software Requirements Specification </w:t>
      </w:r>
      <w:r>
        <w:rPr>
          <w:rFonts w:ascii="Arial" w:hAnsi="Arial" w:cs="Arial"/>
          <w:iCs/>
        </w:rPr>
        <w:t>document.</w:t>
      </w:r>
    </w:p>
    <w:p w:rsidR="005F7427" w:rsidRPr="00DE0019" w:rsidRDefault="005F7427" w:rsidP="00EC6C23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2F163F">
      <w:pPr>
        <w:pStyle w:val="Default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iCs/>
          <w:color w:val="FF0000"/>
        </w:rPr>
      </w:pPr>
      <w:r w:rsidRPr="00613681">
        <w:rPr>
          <w:rFonts w:ascii="Arial" w:hAnsi="Arial" w:cs="Arial"/>
          <w:b/>
          <w:bCs/>
          <w:iCs/>
          <w:color w:val="FF0000"/>
        </w:rPr>
        <w:t>Implementation phase</w:t>
      </w:r>
    </w:p>
    <w:p w:rsidR="005F7427" w:rsidRDefault="005F7427" w:rsidP="002F163F">
      <w:pPr>
        <w:pStyle w:val="Default"/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Subsequent to testing of the product t</w:t>
      </w:r>
      <w:r w:rsidRPr="002D3A3F">
        <w:rPr>
          <w:rFonts w:ascii="Arial" w:hAnsi="Arial" w:cs="Arial"/>
          <w:iCs/>
        </w:rPr>
        <w:t xml:space="preserve">he </w:t>
      </w:r>
      <w:r>
        <w:rPr>
          <w:rFonts w:ascii="Arial" w:hAnsi="Arial" w:cs="Arial"/>
          <w:iCs/>
        </w:rPr>
        <w:t xml:space="preserve">software shall be implemented in a live environment. </w:t>
      </w:r>
    </w:p>
    <w:p w:rsidR="005F7427" w:rsidRDefault="005F7427" w:rsidP="002F163F">
      <w:pPr>
        <w:pStyle w:val="Default"/>
        <w:spacing w:line="360" w:lineRule="auto"/>
        <w:jc w:val="both"/>
        <w:rPr>
          <w:rFonts w:ascii="Arial" w:hAnsi="Arial" w:cs="Arial"/>
          <w:iCs/>
        </w:rPr>
      </w:pPr>
    </w:p>
    <w:p w:rsidR="005F7427" w:rsidRDefault="005F7427" w:rsidP="002F163F">
      <w:pPr>
        <w:pStyle w:val="Default"/>
        <w:spacing w:line="360" w:lineRule="auto"/>
        <w:jc w:val="both"/>
        <w:rPr>
          <w:rFonts w:ascii="Arial" w:hAnsi="Arial" w:cs="Arial"/>
          <w:iCs/>
        </w:rPr>
      </w:pPr>
    </w:p>
    <w:p w:rsidR="005F7427" w:rsidRDefault="005F7427" w:rsidP="002F163F">
      <w:pPr>
        <w:pStyle w:val="Default"/>
        <w:spacing w:line="360" w:lineRule="auto"/>
        <w:jc w:val="both"/>
        <w:rPr>
          <w:rFonts w:ascii="Arial" w:hAnsi="Arial" w:cs="Arial"/>
          <w:iCs/>
        </w:rPr>
      </w:pPr>
    </w:p>
    <w:p w:rsidR="005F7427" w:rsidRDefault="005F7427" w:rsidP="002F163F">
      <w:pPr>
        <w:pStyle w:val="Default"/>
        <w:spacing w:line="360" w:lineRule="auto"/>
        <w:jc w:val="both"/>
        <w:rPr>
          <w:rFonts w:ascii="Arial" w:hAnsi="Arial" w:cs="Arial"/>
          <w:iCs/>
        </w:rPr>
      </w:pPr>
    </w:p>
    <w:p w:rsidR="005F7427" w:rsidRDefault="005F7427" w:rsidP="002F163F">
      <w:pPr>
        <w:pStyle w:val="Default"/>
        <w:spacing w:line="360" w:lineRule="auto"/>
        <w:jc w:val="both"/>
        <w:rPr>
          <w:rFonts w:ascii="Arial" w:hAnsi="Arial" w:cs="Arial"/>
          <w:iCs/>
        </w:rPr>
      </w:pPr>
    </w:p>
    <w:p w:rsidR="005F7427" w:rsidRDefault="005F7427" w:rsidP="002F163F">
      <w:pPr>
        <w:pStyle w:val="Default"/>
        <w:spacing w:line="360" w:lineRule="auto"/>
        <w:jc w:val="both"/>
        <w:rPr>
          <w:rFonts w:ascii="Arial" w:hAnsi="Arial" w:cs="Arial"/>
          <w:iCs/>
        </w:rPr>
      </w:pPr>
    </w:p>
    <w:p w:rsidR="005F7427" w:rsidRDefault="005F7427" w:rsidP="002F163F">
      <w:pPr>
        <w:pStyle w:val="Default"/>
        <w:spacing w:line="360" w:lineRule="auto"/>
        <w:jc w:val="both"/>
        <w:rPr>
          <w:rFonts w:ascii="Arial" w:hAnsi="Arial" w:cs="Arial"/>
          <w:iCs/>
        </w:rPr>
      </w:pPr>
    </w:p>
    <w:p w:rsidR="005F7427" w:rsidRDefault="005F7427" w:rsidP="002F163F">
      <w:pPr>
        <w:pStyle w:val="Default"/>
        <w:spacing w:line="360" w:lineRule="auto"/>
        <w:jc w:val="both"/>
        <w:rPr>
          <w:rFonts w:ascii="Arial" w:hAnsi="Arial" w:cs="Arial"/>
          <w:iCs/>
        </w:rPr>
      </w:pPr>
    </w:p>
    <w:p w:rsidR="005F7427" w:rsidRDefault="005F7427" w:rsidP="002F163F">
      <w:pPr>
        <w:pStyle w:val="Default"/>
        <w:spacing w:line="360" w:lineRule="auto"/>
        <w:jc w:val="both"/>
        <w:rPr>
          <w:rFonts w:ascii="Arial" w:hAnsi="Arial" w:cs="Arial"/>
          <w:iCs/>
        </w:rPr>
      </w:pPr>
    </w:p>
    <w:p w:rsidR="005F7427" w:rsidRPr="002D3A3F" w:rsidRDefault="005F7427" w:rsidP="002F163F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037AC3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037AC3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037AC3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037AC3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037AC3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Default="005F7427" w:rsidP="00037AC3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Pr="00613681" w:rsidRDefault="005F7427" w:rsidP="00E828AD">
      <w:pPr>
        <w:pStyle w:val="Default"/>
        <w:spacing w:line="360" w:lineRule="auto"/>
        <w:jc w:val="center"/>
        <w:rPr>
          <w:rFonts w:ascii="Arial" w:hAnsi="Arial" w:cs="Arial"/>
          <w:b/>
          <w:bCs/>
          <w:iCs/>
          <w:color w:val="FF0000"/>
          <w:sz w:val="40"/>
          <w:szCs w:val="40"/>
        </w:rPr>
      </w:pPr>
      <w:r w:rsidRPr="00613681">
        <w:rPr>
          <w:rFonts w:ascii="Arial" w:hAnsi="Arial" w:cs="Arial"/>
          <w:b/>
          <w:bCs/>
          <w:iCs/>
          <w:color w:val="FF0000"/>
          <w:sz w:val="40"/>
          <w:szCs w:val="40"/>
        </w:rPr>
        <w:t>SYSTEM ENVIRONMENT</w:t>
      </w:r>
    </w:p>
    <w:p w:rsidR="005F7427" w:rsidRPr="002D3A3F" w:rsidRDefault="005F7427" w:rsidP="00E828AD">
      <w:pPr>
        <w:pStyle w:val="Default"/>
        <w:spacing w:line="360" w:lineRule="auto"/>
        <w:jc w:val="center"/>
        <w:rPr>
          <w:rFonts w:ascii="Arial" w:hAnsi="Arial" w:cs="Arial"/>
        </w:rPr>
      </w:pPr>
    </w:p>
    <w:p w:rsidR="005F7427" w:rsidRPr="000B6DFD" w:rsidRDefault="005F7427" w:rsidP="00037AC3">
      <w:pPr>
        <w:pStyle w:val="Default"/>
        <w:spacing w:line="360" w:lineRule="auto"/>
        <w:jc w:val="both"/>
        <w:rPr>
          <w:rFonts w:ascii="Arial" w:hAnsi="Arial" w:cs="Arial"/>
          <w:bCs/>
          <w:iCs/>
        </w:rPr>
      </w:pPr>
      <w:r w:rsidRPr="000B6DFD">
        <w:rPr>
          <w:rFonts w:ascii="Arial" w:hAnsi="Arial" w:cs="Arial"/>
          <w:bCs/>
          <w:iCs/>
        </w:rPr>
        <w:t>The following</w:t>
      </w:r>
      <w:r>
        <w:rPr>
          <w:rFonts w:ascii="Arial" w:hAnsi="Arial" w:cs="Arial"/>
          <w:bCs/>
          <w:iCs/>
        </w:rPr>
        <w:t xml:space="preserve"> are hardware and software requirements for the software:</w:t>
      </w:r>
    </w:p>
    <w:p w:rsidR="005F7427" w:rsidRPr="00613681" w:rsidRDefault="005F7427" w:rsidP="00037AC3">
      <w:pPr>
        <w:pStyle w:val="Default"/>
        <w:spacing w:line="360" w:lineRule="auto"/>
        <w:jc w:val="both"/>
        <w:rPr>
          <w:rFonts w:ascii="Arial" w:hAnsi="Arial" w:cs="Arial"/>
          <w:color w:val="3366FF"/>
        </w:rPr>
      </w:pPr>
      <w:r w:rsidRPr="00613681">
        <w:rPr>
          <w:rFonts w:ascii="Arial" w:hAnsi="Arial" w:cs="Arial"/>
          <w:b/>
          <w:bCs/>
          <w:iCs/>
          <w:color w:val="3366FF"/>
        </w:rPr>
        <w:t>Hardware Configuration (Minimum)</w:t>
      </w:r>
    </w:p>
    <w:p w:rsidR="005F7427" w:rsidRPr="002D3A3F" w:rsidRDefault="005F7427" w:rsidP="00037AC3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D3A3F">
        <w:rPr>
          <w:rFonts w:ascii="Arial" w:hAnsi="Arial" w:cs="Arial"/>
          <w:iCs/>
        </w:rPr>
        <w:t xml:space="preserve">Processor : Pentium III or higher </w:t>
      </w:r>
    </w:p>
    <w:p w:rsidR="005F7427" w:rsidRPr="002D3A3F" w:rsidRDefault="005F7427" w:rsidP="00037AC3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D3A3F">
        <w:rPr>
          <w:rFonts w:ascii="Arial" w:hAnsi="Arial" w:cs="Arial"/>
          <w:iCs/>
        </w:rPr>
        <w:t xml:space="preserve">RAM : 128 MB or More </w:t>
      </w:r>
    </w:p>
    <w:p w:rsidR="005F7427" w:rsidRPr="002D3A3F" w:rsidRDefault="005F7427" w:rsidP="00037AC3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D3A3F">
        <w:rPr>
          <w:rFonts w:ascii="Arial" w:hAnsi="Arial" w:cs="Arial"/>
          <w:iCs/>
        </w:rPr>
        <w:t xml:space="preserve">Hard Disk : 20 GB or More </w:t>
      </w:r>
    </w:p>
    <w:p w:rsidR="005F7427" w:rsidRPr="002D3A3F" w:rsidRDefault="005F7427" w:rsidP="00037AC3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D3A3F">
        <w:rPr>
          <w:rFonts w:ascii="Arial" w:hAnsi="Arial" w:cs="Arial"/>
          <w:iCs/>
        </w:rPr>
        <w:t xml:space="preserve">Modem : 56KBPS / LAN Card </w:t>
      </w:r>
    </w:p>
    <w:p w:rsidR="005F7427" w:rsidRPr="002D3A3F" w:rsidRDefault="005F7427" w:rsidP="00037AC3">
      <w:pPr>
        <w:pStyle w:val="Default"/>
        <w:spacing w:line="360" w:lineRule="auto"/>
        <w:jc w:val="both"/>
        <w:rPr>
          <w:rFonts w:ascii="Arial" w:hAnsi="Arial" w:cs="Arial"/>
          <w:b/>
          <w:bCs/>
          <w:iCs/>
        </w:rPr>
      </w:pPr>
    </w:p>
    <w:p w:rsidR="005F7427" w:rsidRPr="00613681" w:rsidRDefault="005F7427" w:rsidP="00037AC3">
      <w:pPr>
        <w:pStyle w:val="Default"/>
        <w:spacing w:line="360" w:lineRule="auto"/>
        <w:jc w:val="both"/>
        <w:rPr>
          <w:rFonts w:ascii="Arial" w:hAnsi="Arial" w:cs="Arial"/>
          <w:color w:val="3366FF"/>
        </w:rPr>
      </w:pPr>
      <w:r w:rsidRPr="00613681">
        <w:rPr>
          <w:rFonts w:ascii="Arial" w:hAnsi="Arial" w:cs="Arial"/>
          <w:b/>
          <w:bCs/>
          <w:iCs/>
          <w:color w:val="3366FF"/>
        </w:rPr>
        <w:t xml:space="preserve">Software Configuration </w:t>
      </w:r>
    </w:p>
    <w:p w:rsidR="005F7427" w:rsidRPr="002D3A3F" w:rsidRDefault="005F7427" w:rsidP="00037AC3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D3A3F">
        <w:rPr>
          <w:rFonts w:ascii="Arial" w:hAnsi="Arial" w:cs="Arial"/>
          <w:iCs/>
        </w:rPr>
        <w:t xml:space="preserve">Operating System: Windows XP, </w:t>
      </w:r>
      <w:smartTag w:uri="urn:schemas-microsoft-com:office:smarttags" w:element="place">
        <w:r w:rsidRPr="002D3A3F">
          <w:rPr>
            <w:rFonts w:ascii="Arial" w:hAnsi="Arial" w:cs="Arial"/>
            <w:iCs/>
          </w:rPr>
          <w:t>VISTA</w:t>
        </w:r>
      </w:smartTag>
      <w:r w:rsidRPr="002D3A3F">
        <w:rPr>
          <w:rFonts w:ascii="Arial" w:hAnsi="Arial" w:cs="Arial"/>
          <w:iCs/>
        </w:rPr>
        <w:t xml:space="preserve">, 7. </w:t>
      </w:r>
    </w:p>
    <w:p w:rsidR="005F7427" w:rsidRPr="002D3A3F" w:rsidRDefault="005F7427" w:rsidP="00037AC3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D3A3F">
        <w:rPr>
          <w:rFonts w:ascii="Arial" w:hAnsi="Arial" w:cs="Arial"/>
          <w:iCs/>
        </w:rPr>
        <w:t>Compiler  :  Turbo C++</w:t>
      </w:r>
    </w:p>
    <w:p w:rsidR="005F7427" w:rsidRDefault="005F7427" w:rsidP="00037AC3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Cs/>
        </w:rPr>
      </w:pPr>
      <w:r w:rsidRPr="002D3A3F">
        <w:rPr>
          <w:rFonts w:ascii="Arial" w:hAnsi="Arial" w:cs="Arial"/>
          <w:iCs/>
        </w:rPr>
        <w:t>Language : C++</w:t>
      </w:r>
    </w:p>
    <w:p w:rsidR="005F7427" w:rsidRPr="002D3A3F" w:rsidRDefault="005F7427" w:rsidP="00037AC3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Shareware : DosBox for 64 bit systems</w:t>
      </w:r>
    </w:p>
    <w:p w:rsidR="005F7427" w:rsidRDefault="005F7427" w:rsidP="00037AC3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7A77D3">
      <w:pPr>
        <w:pStyle w:val="Default"/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121578">
        <w:rPr>
          <w:rFonts w:ascii="Arial" w:hAnsi="Arial" w:cs="Arial"/>
          <w:b/>
          <w:color w:val="FF0000"/>
          <w:sz w:val="40"/>
          <w:szCs w:val="40"/>
        </w:rPr>
        <w:t>HIGH LEVEL SOFTWARE FLOW DIAGRAM</w:t>
      </w:r>
    </w:p>
    <w:p w:rsidR="005F7427" w:rsidRDefault="005F7427" w:rsidP="007A77D3">
      <w:pPr>
        <w:pStyle w:val="Default"/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</w:rPr>
      </w:pPr>
      <w:r>
        <w:rPr>
          <w:rFonts w:ascii="Arial" w:hAnsi="Arial" w:cs="Arial"/>
          <w:b/>
          <w:color w:val="FF0000"/>
          <w:sz w:val="40"/>
          <w:szCs w:val="40"/>
        </w:rPr>
        <w:t>(MAIN MENU)</w:t>
      </w:r>
    </w:p>
    <w:p w:rsidR="005F7427" w:rsidRDefault="005F7427" w:rsidP="007A77D3">
      <w:pPr>
        <w:pStyle w:val="Default"/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5F7427" w:rsidRPr="00121578" w:rsidRDefault="005F7427" w:rsidP="007A77D3">
      <w:pPr>
        <w:pStyle w:val="Default"/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7" type="#_x0000_t84" style="position:absolute;left:0;text-align:left;margin-left:387pt;margin-top:12.6pt;width:117pt;height:45pt;z-index:251645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" fillcolor="#4f81bd" strokecolor="#243f60" strokeweight="2pt">
            <v:textbox style="mso-next-textbox:#_x0000_s1027">
              <w:txbxContent>
                <w:p w:rsidR="005F7427" w:rsidRPr="006A6074" w:rsidRDefault="005F7427" w:rsidP="00AC272B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6A6074">
                    <w:rPr>
                      <w:rFonts w:ascii="Bookman Old Style" w:hAnsi="Bookman Old Style"/>
                      <w:b/>
                    </w:rPr>
                    <w:t>CHECK-IN</w:t>
                  </w:r>
                </w:p>
              </w:txbxContent>
            </v:textbox>
          </v:shape>
        </w:pict>
      </w:r>
      <w:r>
        <w:rPr>
          <w:noProof/>
        </w:rPr>
        <w:pict>
          <v:shape id="Bevel 13" o:spid="_x0000_s1028" type="#_x0000_t84" style="position:absolute;left:0;text-align:left;margin-left:171pt;margin-top:12.6pt;width:126pt;height:45pt;z-index:251644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" fillcolor="#4f81bd" strokecolor="#243f60" strokeweight="2pt">
            <v:textbox style="mso-next-textbox:#Bevel 13">
              <w:txbxContent>
                <w:p w:rsidR="005F7427" w:rsidRPr="001E2CE5" w:rsidRDefault="005F7427" w:rsidP="00AC272B">
                  <w:pPr>
                    <w:jc w:val="center"/>
                    <w:rPr>
                      <w:rFonts w:ascii="Bookman Old Style" w:hAnsi="Bookman Old Style"/>
                      <w:b/>
                      <w:color w:val="000000"/>
                      <w:sz w:val="24"/>
                      <w:szCs w:val="24"/>
                    </w:rPr>
                  </w:pPr>
                  <w:r w:rsidRPr="001E2CE5">
                    <w:rPr>
                      <w:rFonts w:ascii="Bookman Old Style" w:hAnsi="Bookman Old Style"/>
                      <w:b/>
                    </w:rPr>
                    <w:t>BOOKING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84" style="position:absolute;left:0;text-align:left;margin-left:-45pt;margin-top:12.6pt;width:135pt;height:45pt;z-index:251646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" fillcolor="#4f81bd" strokecolor="#243f60" strokeweight="2pt">
            <v:textbox style="mso-next-textbox:#_x0000_s1029">
              <w:txbxContent>
                <w:p w:rsidR="005F7427" w:rsidRPr="006A6074" w:rsidRDefault="005F7427" w:rsidP="00AC272B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6A6074">
                    <w:rPr>
                      <w:rFonts w:ascii="Bookman Old Style" w:hAnsi="Bookman Old Style"/>
                      <w:b/>
                    </w:rPr>
                    <w:t>CREATE BILL</w:t>
                  </w:r>
                </w:p>
              </w:txbxContent>
            </v:textbox>
          </v:shape>
        </w:pict>
      </w: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97pt;margin-top:16.2pt;width:90pt;height:90pt;rotation:270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kg0gEAAAEEAAAOAAAAZHJzL2Uyb0RvYy54bWysU9tu1DAQfUfiHyy/s0naCkG02QptgRcE&#10;Kwof4Dr2xpJvGg+b7N8zdrIpAo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" strokecolor="#4579b8">
            <v:stroke endarrow="open"/>
          </v:shape>
        </w:pict>
      </w:r>
      <w:r>
        <w:rPr>
          <w:noProof/>
        </w:rPr>
        <w:pict>
          <v:shape id="_x0000_s1031" type="#_x0000_t32" style="position:absolute;left:0;text-align:left;margin-left:81pt;margin-top:16.2pt;width:1in;height:90pt;rotation:18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kg0gEAAAEEAAAOAAAAZHJzL2Uyb0RvYy54bWysU9tu1DAQfUfiHyy/s0naCkG02QptgRcE&#10;Kwof4Dr2xpJvGg+b7N8zdrIpAo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" strokecolor="#4579b8">
            <v:stroke endarrow="open"/>
          </v:shape>
        </w:pict>
      </w: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32" type="#_x0000_t32" style="position:absolute;left:0;text-align:left;margin-left:193.5pt;margin-top:11.6pt;width:63pt;height:63pt;rotation:225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kg0gEAAAEEAAAOAAAAZHJzL2Uyb0RvYy54bWysU9tu1DAQfUfiHyy/s0naCkG02QptgRcE&#10;Kwof4Dr2xpJvGg+b7N8zdrIpAo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" strokecolor="#4579b8">
            <v:stroke endarrow="open"/>
          </v:shape>
        </w:pict>
      </w: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33" type="#_x0000_t84" style="position:absolute;left:0;text-align:left;margin-left:-45pt;margin-top:11.7pt;width:135pt;height:54pt;z-index:251651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" fillcolor="#4f81bd" strokecolor="red" strokeweight="2pt">
            <v:textbox style="mso-next-textbox:#_x0000_s1033">
              <w:txbxContent>
                <w:p w:rsidR="005F7427" w:rsidRPr="00AC272B" w:rsidRDefault="005F7427" w:rsidP="005E0B62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AC272B">
                    <w:rPr>
                      <w:rFonts w:ascii="Bookman Old Style" w:hAnsi="Bookman Old Style"/>
                      <w:b/>
                    </w:rPr>
                    <w:t>ENQUIRY</w:t>
                  </w: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SUBMENU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84" style="position:absolute;left:0;text-align:left;margin-left:387pt;margin-top:11.7pt;width:118.1pt;height:54pt;z-index:251649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" fillcolor="#4f81bd" strokecolor="#243f60" strokeweight="2pt">
            <v:textbox style="mso-next-textbox:#_x0000_s1034">
              <w:txbxContent>
                <w:p w:rsidR="005F7427" w:rsidRPr="006A6074" w:rsidRDefault="005F7427" w:rsidP="00AC272B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6A6074">
                    <w:rPr>
                      <w:rFonts w:ascii="Bookman Old Style" w:hAnsi="Bookman Old Style"/>
                      <w:b/>
                    </w:rPr>
                    <w:t>CHECK-OUT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Hexagon 2" o:spid="_x0000_s1035" type="#_x0000_t9" style="position:absolute;left:0;text-align:left;margin-left:135pt;margin-top:2.7pt;width:179.25pt;height:1in;z-index:251643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" adj="2169" fillcolor="#4f81bd" strokecolor="#243f60" strokeweight="2pt">
            <v:textbox style="mso-next-textbox:#Hexagon 2">
              <w:txbxContent>
                <w:p w:rsidR="005F7427" w:rsidRPr="001E2CE5" w:rsidRDefault="005F7427" w:rsidP="003225C5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1E2CE5">
                    <w:rPr>
                      <w:rFonts w:ascii="Bookman Old Style" w:hAnsi="Bookman Old Style"/>
                      <w:b/>
                    </w:rPr>
                    <w:t>HOTEL MANAGEMENT SOFTWARE</w:t>
                  </w:r>
                </w:p>
                <w:p w:rsidR="005F7427" w:rsidRDefault="005F7427" w:rsidP="003225C5">
                  <w:pPr>
                    <w:jc w:val="center"/>
                  </w:pPr>
                </w:p>
              </w:txbxContent>
            </v:textbox>
          </v:shape>
        </w:pict>
      </w: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36" type="#_x0000_t32" style="position:absolute;left:0;text-align:left;margin-left:97.35pt;margin-top:1.3pt;width:36pt;height:27pt;rotation:135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kg0gEAAAEEAAAOAAAAZHJzL2Uyb0RvYy54bWysU9tu1DAQfUfiHyy/s0naCkG02QptgRcE&#10;Kwof4Dr2xpJvGg+b7N8zdrIpAo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" strokecolor="#4579b8">
            <v:stroke endarrow="open"/>
          </v:shape>
        </w:pict>
      </w:r>
      <w:r>
        <w:rPr>
          <w:noProof/>
        </w:rPr>
        <w:pict>
          <v:shape id="Straight Arrow Connector 3" o:spid="_x0000_s1037" type="#_x0000_t32" style="position:absolute;left:0;text-align:left;margin-left:306pt;margin-top:9pt;width:81pt;height:9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kg0gEAAAEEAAAOAAAAZHJzL2Uyb0RvYy54bWysU9tu1DAQfUfiHyy/s0naCkG02QptgRcE&#10;Kwof4Dr2xpJvGg+b7N8zdrIpAo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" strokecolor="#4579b8">
            <v:stroke endarrow="open"/>
          </v:shape>
        </w:pict>
      </w: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38" type="#_x0000_t32" style="position:absolute;left:0;text-align:left;margin-left:297pt;margin-top:12.6pt;width:90pt;height:1in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kg0gEAAAEEAAAOAAAAZHJzL2Uyb0RvYy54bWysU9tu1DAQfUfiHyy/s0naCkG02QptgRcE&#10;Kwof4Dr2xpJvGg+b7N8zdrIpAo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" strokecolor="#4579b8">
            <v:stroke endarrow="open"/>
          </v:shape>
        </w:pi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39" type="#_x0000_t32" style="position:absolute;left:0;text-align:left;margin-left:1in;margin-top:9.9pt;width:99pt;height:27pt;rotation:125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kg0gEAAAEEAAAOAAAAZHJzL2Uyb0RvYy54bWysU9tu1DAQfUfiHyy/s0naCkG02QptgRcE&#10;Kwof4Dr2xpJvGg+b7N8zdrIpAo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" strokecolor="#4579b8">
            <v:stroke endarrow="open"/>
          </v:shape>
        </w:pict>
      </w:r>
      <w:r>
        <w:rPr>
          <w:noProof/>
        </w:rPr>
        <w:pict>
          <v:shape id="_x0000_s1040" type="#_x0000_t32" style="position:absolute;left:0;text-align:left;margin-left:199.3pt;margin-top:.65pt;width:50.55pt;height:49.5pt;rotation:45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kg0gEAAAEEAAAOAAAAZHJzL2Uyb0RvYy54bWysU9tu1DAQfUfiHyy/s0naCkG02QptgRcE&#10;Kwof4Dr2xpJvGg+b7N8zdrIpAo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" strokecolor="#4579b8">
            <v:stroke endarrow="open"/>
          </v:shape>
        </w:pi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41" type="#_x0000_t84" style="position:absolute;left:0;text-align:left;margin-left:-45pt;margin-top:13.55pt;width:135pt;height:54pt;z-index:251647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" fillcolor="#4f81bd" strokecolor="#243f60" strokeweight="2pt">
            <v:textbox style="mso-next-textbox:#_x0000_s1041">
              <w:txbxContent>
                <w:p w:rsidR="005F7427" w:rsidRPr="00F5205C" w:rsidRDefault="005F7427" w:rsidP="009B7A48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F5205C">
                    <w:rPr>
                      <w:rFonts w:ascii="Bookman Old Style" w:hAnsi="Bookman Old Style"/>
                      <w:b/>
                    </w:rPr>
                    <w:t>TAXI SERVICE</w:t>
                  </w:r>
                </w:p>
              </w:txbxContent>
            </v:textbox>
          </v:shape>
        </w:pict>
      </w: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42" type="#_x0000_t84" style="position:absolute;left:0;text-align:left;margin-left:378pt;margin-top:1.85pt;width:135pt;height:45pt;z-index:251650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" fillcolor="#4f81bd" strokecolor="#243f60" strokeweight="2pt">
            <v:textbox style="mso-next-textbox:#_x0000_s1042">
              <w:txbxContent>
                <w:p w:rsidR="005F7427" w:rsidRPr="00F5205C" w:rsidRDefault="005F7427" w:rsidP="009B7A48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F5205C">
                    <w:rPr>
                      <w:rFonts w:ascii="Bookman Old Style" w:hAnsi="Bookman Old Style"/>
                      <w:b/>
                    </w:rPr>
                    <w:t>CANCELLATION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84" style="position:absolute;left:0;text-align:left;margin-left:171pt;margin-top:1.85pt;width:126pt;height:45pt;z-index:251648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" fillcolor="#4f81bd" strokecolor="#243f60" strokeweight="2pt">
            <v:textbox style="mso-next-textbox:#_x0000_s1043">
              <w:txbxContent>
                <w:p w:rsidR="005F7427" w:rsidRPr="00F5205C" w:rsidRDefault="005F7427" w:rsidP="009B7A48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F5205C">
                    <w:rPr>
                      <w:rFonts w:ascii="Bookman Old Style" w:hAnsi="Bookman Old Style"/>
                      <w:b/>
                    </w:rPr>
                    <w:t>RESTAURANT</w:t>
                  </w:r>
                </w:p>
              </w:txbxContent>
            </v:textbox>
          </v:shape>
        </w:pict>
      </w: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4C2C15">
      <w:pPr>
        <w:pStyle w:val="Default"/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121578">
        <w:rPr>
          <w:rFonts w:ascii="Arial" w:hAnsi="Arial" w:cs="Arial"/>
          <w:b/>
          <w:color w:val="FF0000"/>
          <w:sz w:val="40"/>
          <w:szCs w:val="40"/>
        </w:rPr>
        <w:t>HIGH LEVEL SOFTWARE FLOW DIAGRAM</w:t>
      </w:r>
    </w:p>
    <w:p w:rsidR="005F7427" w:rsidRDefault="005F7427" w:rsidP="009E51B7">
      <w:pPr>
        <w:pStyle w:val="Default"/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</w:rPr>
      </w:pPr>
      <w:r>
        <w:rPr>
          <w:rFonts w:ascii="Arial" w:hAnsi="Arial" w:cs="Arial"/>
          <w:b/>
          <w:color w:val="FF0000"/>
          <w:sz w:val="40"/>
          <w:szCs w:val="40"/>
        </w:rPr>
        <w:t>(ENQUIRY SUB-MENU)</w:t>
      </w: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Pr="00121578" w:rsidRDefault="005F7427" w:rsidP="004C2C15">
      <w:pPr>
        <w:pStyle w:val="Default"/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44" type="#_x0000_t84" style="position:absolute;left:0;text-align:left;margin-left:171pt;margin-top:11.7pt;width:118.1pt;height:54pt;z-index:251664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" fillcolor="#4f81bd" strokecolor="#243f60" strokeweight="2pt">
            <v:textbox style="mso-next-textbox:#_x0000_s1044">
              <w:txbxContent>
                <w:p w:rsidR="005F7427" w:rsidRPr="006A6074" w:rsidRDefault="005F7427" w:rsidP="004C2C15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</w:rPr>
                    <w:t>ROOMS AVAILABILITY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84" style="position:absolute;left:0;text-align:left;margin-left:387pt;margin-top:12.6pt;width:117pt;height:45pt;z-index:251661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" fillcolor="#4f81bd" strokecolor="#243f60" strokeweight="2pt">
            <v:textbox style="mso-next-textbox:#_x0000_s1045">
              <w:txbxContent>
                <w:p w:rsidR="005F7427" w:rsidRPr="006A6074" w:rsidRDefault="005F7427" w:rsidP="004C2C15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6A6074">
                    <w:rPr>
                      <w:rFonts w:ascii="Bookman Old Style" w:hAnsi="Bookman Old Style"/>
                      <w:b/>
                    </w:rPr>
                    <w:t>CHECK-IN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84" style="position:absolute;left:0;text-align:left;margin-left:-45pt;margin-top:12.6pt;width:135pt;height:45pt;z-index:251662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" fillcolor="#4f81bd" strokecolor="#243f60" strokeweight="2pt">
            <v:textbox style="mso-next-textbox:#_x0000_s1046">
              <w:txbxContent>
                <w:p w:rsidR="005F7427" w:rsidRPr="006A6074" w:rsidRDefault="005F7427" w:rsidP="004C2C15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</w:rPr>
                    <w:t>BOOKING</w:t>
                  </w:r>
                </w:p>
              </w:txbxContent>
            </v:textbox>
          </v:shape>
        </w:pict>
      </w: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47" type="#_x0000_t32" style="position:absolute;left:0;text-align:left;margin-left:297pt;margin-top:16.2pt;width:90pt;height:90pt;rotation:270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kg0gEAAAEEAAAOAAAAZHJzL2Uyb0RvYy54bWysU9tu1DAQfUfiHyy/s0naCkG02QptgRcE&#10;Kwof4Dr2xpJvGg+b7N8zdrIpAo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" strokecolor="#4579b8">
            <v:stroke endarrow="open"/>
          </v:shape>
        </w:pict>
      </w:r>
      <w:r>
        <w:rPr>
          <w:noProof/>
        </w:rPr>
        <w:pict>
          <v:shape id="_x0000_s1048" type="#_x0000_t32" style="position:absolute;left:0;text-align:left;margin-left:81pt;margin-top:16.2pt;width:1in;height:90pt;rotation:180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kg0gEAAAEEAAAOAAAAZHJzL2Uyb0RvYy54bWysU9tu1DAQfUfiHyy/s0naCkG02QptgRcE&#10;Kwof4Dr2xpJvGg+b7N8zdrIpAo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" strokecolor="#4579b8">
            <v:stroke endarrow="open"/>
          </v:shape>
        </w:pict>
      </w: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49" type="#_x0000_t32" style="position:absolute;left:0;text-align:left;margin-left:189pt;margin-top:18.9pt;width:81pt;height:9pt;rotation:265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kg0gEAAAEEAAAOAAAAZHJzL2Uyb0RvYy54bWysU9tu1DAQfUfiHyy/s0naCkG02QptgRcE&#10;Kwof4Dr2xpJvGg+b7N8zdrIpAo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" strokecolor="#4579b8">
            <v:stroke endarrow="open"/>
          </v:shape>
        </w:pict>
      </w: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50" type="#_x0000_t9" style="position:absolute;left:0;text-align:left;margin-left:135pt;margin-top:2.7pt;width:179.25pt;height:1in;z-index:251660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" adj="2169" fillcolor="#4f81bd" strokecolor="red" strokeweight="2pt">
            <v:textbox style="mso-next-textbox:#_x0000_s1050">
              <w:txbxContent>
                <w:p w:rsidR="005F7427" w:rsidRPr="001E2CE5" w:rsidRDefault="005F7427" w:rsidP="004C2C15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</w:rPr>
                    <w:t>ENQUIRY</w:t>
                  </w: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SUBMENU</w:t>
                  </w:r>
                </w:p>
                <w:p w:rsidR="005F7427" w:rsidRDefault="005F7427" w:rsidP="004C2C15">
                  <w:pPr>
                    <w:jc w:val="center"/>
                  </w:pPr>
                </w:p>
              </w:txbxContent>
            </v:textbox>
          </v:shape>
        </w:pict>
      </w: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51" type="#_x0000_t32" style="position:absolute;left:0;text-align:left;margin-left:297pt;margin-top:12.6pt;width:90pt;height:1in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kg0gEAAAEEAAAOAAAAZHJzL2Uyb0RvYy54bWysU9tu1DAQfUfiHyy/s0naCkG02QptgRcE&#10;Kwof4Dr2xpJvGg+b7N8zdrIpAo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" strokecolor="#4579b8">
            <v:stroke endarrow="open"/>
          </v:shape>
        </w:pi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52" type="#_x0000_t32" style="position:absolute;left:0;text-align:left;margin-left:1in;margin-top:9.9pt;width:99pt;height:27pt;rotation:125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" strokecolor="#4579b8">
            <v:stroke endarrow="open"/>
          </v:shape>
        </w:pi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53" type="#_x0000_t84" style="position:absolute;left:0;text-align:left;margin-left:-45pt;margin-top:13.55pt;width:135pt;height:54pt;z-index:251663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" fillcolor="#4f81bd" strokecolor="#243f60" strokeweight="2pt">
            <v:textbox style="mso-next-textbox:#_x0000_s1053">
              <w:txbxContent>
                <w:p w:rsidR="005F7427" w:rsidRPr="00F5205C" w:rsidRDefault="005F7427" w:rsidP="004C2C15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</w:rPr>
                    <w:t>CANCELLATION</w:t>
                  </w:r>
                </w:p>
              </w:txbxContent>
            </v:textbox>
          </v:shape>
        </w:pict>
      </w: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 id="_x0000_s1054" type="#_x0000_t84" style="position:absolute;left:0;text-align:left;margin-left:378pt;margin-top:1.85pt;width:135pt;height:45pt;z-index:251665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" fillcolor="#4f81bd" strokecolor="#243f60" strokeweight="2pt">
            <v:textbox style="mso-next-textbox:#_x0000_s1054">
              <w:txbxContent>
                <w:p w:rsidR="005F7427" w:rsidRPr="00F5205C" w:rsidRDefault="005F7427" w:rsidP="004C2C15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</w:rPr>
                    <w:t>CHECK OUT</w:t>
                  </w:r>
                </w:p>
              </w:txbxContent>
            </v:textbox>
          </v:shape>
        </w:pict>
      </w:r>
    </w:p>
    <w:p w:rsidR="005F7427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Pr="002D3A3F" w:rsidRDefault="005F7427" w:rsidP="004C2C15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Pr="006A5BE1" w:rsidRDefault="005F7427" w:rsidP="00226B43">
      <w:pPr>
        <w:pStyle w:val="Default"/>
        <w:spacing w:line="360" w:lineRule="auto"/>
        <w:jc w:val="center"/>
        <w:rPr>
          <w:rFonts w:ascii="Century Gothic" w:hAnsi="Century Gothic" w:cs="Arial"/>
          <w:b/>
          <w:color w:val="FF0000"/>
          <w:sz w:val="44"/>
          <w:szCs w:val="44"/>
        </w:rPr>
      </w:pPr>
      <w:r w:rsidRPr="006A5BE1">
        <w:rPr>
          <w:rFonts w:ascii="Century Gothic" w:hAnsi="Century Gothic" w:cs="Arial"/>
          <w:b/>
          <w:color w:val="FF0000"/>
          <w:sz w:val="44"/>
          <w:szCs w:val="44"/>
        </w:rPr>
        <w:t>BIBLIOGRAPHY</w:t>
      </w:r>
    </w:p>
    <w:p w:rsidR="005F7427" w:rsidRPr="00E377E8" w:rsidRDefault="005F7427" w:rsidP="00226B43">
      <w:pPr>
        <w:pStyle w:val="Default"/>
        <w:spacing w:line="360" w:lineRule="auto"/>
        <w:jc w:val="center"/>
        <w:rPr>
          <w:rFonts w:ascii="Century Gothic" w:hAnsi="Century Gothic" w:cs="Arial"/>
          <w:b/>
          <w:color w:val="FF0000"/>
          <w:sz w:val="28"/>
          <w:szCs w:val="28"/>
        </w:rPr>
      </w:pPr>
    </w:p>
    <w:p w:rsidR="005F7427" w:rsidRPr="00E377E8" w:rsidRDefault="005F7427" w:rsidP="00226B43">
      <w:pPr>
        <w:pStyle w:val="Default"/>
        <w:spacing w:line="360" w:lineRule="auto"/>
        <w:rPr>
          <w:rFonts w:ascii="Century Gothic" w:hAnsi="Century Gothic" w:cs="Arial"/>
          <w:b/>
          <w:sz w:val="28"/>
          <w:szCs w:val="28"/>
        </w:rPr>
      </w:pPr>
    </w:p>
    <w:p w:rsidR="005F7427" w:rsidRPr="00FF1E69" w:rsidRDefault="005F7427" w:rsidP="00B07453">
      <w:pPr>
        <w:pStyle w:val="Default"/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FF1E69">
        <w:rPr>
          <w:rFonts w:ascii="Century Gothic" w:hAnsi="Century Gothic" w:cs="Arial"/>
          <w:sz w:val="28"/>
          <w:szCs w:val="28"/>
        </w:rPr>
        <w:t xml:space="preserve">The following books were referred </w:t>
      </w:r>
      <w:r>
        <w:rPr>
          <w:rFonts w:ascii="Century Gothic" w:hAnsi="Century Gothic" w:cs="Arial"/>
          <w:sz w:val="28"/>
          <w:szCs w:val="28"/>
        </w:rPr>
        <w:t xml:space="preserve">to </w:t>
      </w:r>
      <w:r w:rsidRPr="00FF1E69">
        <w:rPr>
          <w:rFonts w:ascii="Century Gothic" w:hAnsi="Century Gothic" w:cs="Arial"/>
          <w:sz w:val="28"/>
          <w:szCs w:val="28"/>
        </w:rPr>
        <w:t>for the development of the Hotel Management Software Project:</w:t>
      </w:r>
    </w:p>
    <w:p w:rsidR="005F7427" w:rsidRPr="00FF1E69" w:rsidRDefault="005F7427" w:rsidP="00B07453">
      <w:pPr>
        <w:pStyle w:val="Default"/>
        <w:numPr>
          <w:ilvl w:val="0"/>
          <w:numId w:val="15"/>
        </w:numPr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FF1E69">
        <w:rPr>
          <w:rFonts w:ascii="Century Gothic" w:hAnsi="Century Gothic" w:cs="Arial"/>
          <w:sz w:val="28"/>
          <w:szCs w:val="28"/>
        </w:rPr>
        <w:t>Computer Science C++ by Sumita Arora</w:t>
      </w:r>
    </w:p>
    <w:p w:rsidR="005F7427" w:rsidRPr="00FF1E69" w:rsidRDefault="005F7427" w:rsidP="00B07453">
      <w:pPr>
        <w:pStyle w:val="Default"/>
        <w:numPr>
          <w:ilvl w:val="0"/>
          <w:numId w:val="15"/>
        </w:numPr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FF1E69">
        <w:rPr>
          <w:rFonts w:ascii="Century Gothic" w:hAnsi="Century Gothic" w:cs="Arial"/>
          <w:sz w:val="28"/>
          <w:szCs w:val="28"/>
        </w:rPr>
        <w:t>Reeta Sahoo – C++ Textbook</w:t>
      </w:r>
    </w:p>
    <w:p w:rsidR="005F7427" w:rsidRPr="00FF1E69" w:rsidRDefault="005F7427" w:rsidP="00B07453">
      <w:pPr>
        <w:pStyle w:val="Default"/>
        <w:numPr>
          <w:ilvl w:val="0"/>
          <w:numId w:val="15"/>
        </w:numPr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FF1E69">
        <w:rPr>
          <w:rFonts w:ascii="Century Gothic" w:hAnsi="Century Gothic" w:cs="Arial"/>
          <w:sz w:val="28"/>
          <w:szCs w:val="28"/>
        </w:rPr>
        <w:t>Programming with C++ by Ravichandran</w:t>
      </w:r>
    </w:p>
    <w:p w:rsidR="005F7427" w:rsidRPr="00FF1E69" w:rsidRDefault="005F7427" w:rsidP="00B07453">
      <w:pPr>
        <w:pStyle w:val="Default"/>
        <w:numPr>
          <w:ilvl w:val="0"/>
          <w:numId w:val="15"/>
        </w:numPr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FF1E69">
        <w:rPr>
          <w:rFonts w:ascii="Century Gothic" w:hAnsi="Century Gothic" w:cs="Arial"/>
          <w:sz w:val="28"/>
          <w:szCs w:val="28"/>
        </w:rPr>
        <w:t>Let us C++ by Kanetkar</w:t>
      </w:r>
    </w:p>
    <w:p w:rsidR="005F7427" w:rsidRPr="00817FC9" w:rsidRDefault="005F7427" w:rsidP="00B652ED">
      <w:pPr>
        <w:pStyle w:val="Default"/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color w:val="993300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Default="005F7427" w:rsidP="00B652ED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5F7427" w:rsidRPr="004C527A" w:rsidRDefault="005F7427" w:rsidP="00C87F30">
      <w:pPr>
        <w:pStyle w:val="Default"/>
        <w:spacing w:line="360" w:lineRule="auto"/>
        <w:jc w:val="center"/>
        <w:rPr>
          <w:rFonts w:ascii="Kunstler Script" w:hAnsi="Kunstler Script" w:cs="Arial"/>
          <w:b/>
          <w:i/>
          <w:color w:val="3366FF"/>
          <w:sz w:val="120"/>
          <w:szCs w:val="120"/>
        </w:rPr>
      </w:pPr>
      <w:r w:rsidRPr="004C527A">
        <w:rPr>
          <w:rFonts w:ascii="Kunstler Script" w:hAnsi="Kunstler Script" w:cs="Arial"/>
          <w:b/>
          <w:i/>
          <w:color w:val="3366FF"/>
          <w:sz w:val="120"/>
          <w:szCs w:val="120"/>
        </w:rPr>
        <w:t>Thank You</w:t>
      </w:r>
    </w:p>
    <w:sectPr w:rsidR="005F7427" w:rsidRPr="004C527A" w:rsidSect="0000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2C3B"/>
    <w:multiLevelType w:val="hybridMultilevel"/>
    <w:tmpl w:val="295C3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651376"/>
    <w:multiLevelType w:val="hybridMultilevel"/>
    <w:tmpl w:val="627CC27A"/>
    <w:lvl w:ilvl="0" w:tplc="55EE115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6750301"/>
    <w:multiLevelType w:val="hybridMultilevel"/>
    <w:tmpl w:val="BB9E3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CA74DB"/>
    <w:multiLevelType w:val="hybridMultilevel"/>
    <w:tmpl w:val="AA0E5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3E2373"/>
    <w:multiLevelType w:val="hybridMultilevel"/>
    <w:tmpl w:val="6E8C85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29F312E"/>
    <w:multiLevelType w:val="hybridMultilevel"/>
    <w:tmpl w:val="3F061282"/>
    <w:lvl w:ilvl="0" w:tplc="D64E197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30F7C0D"/>
    <w:multiLevelType w:val="hybridMultilevel"/>
    <w:tmpl w:val="87987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D41A64"/>
    <w:multiLevelType w:val="hybridMultilevel"/>
    <w:tmpl w:val="9E1E5E4C"/>
    <w:lvl w:ilvl="0" w:tplc="19902E9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5F61522"/>
    <w:multiLevelType w:val="multilevel"/>
    <w:tmpl w:val="EDAC8A70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cs="Times New Roman" w:hint="default"/>
        <w:b/>
        <w:color w:val="FF0000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cs="Times New Roman" w:hint="default"/>
        <w:b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  <w:color w:val="FF000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  <w:b/>
        <w:color w:val="FF000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  <w:b/>
        <w:color w:val="FF000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  <w:b/>
        <w:color w:val="FF000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  <w:b/>
        <w:color w:val="FF000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  <w:b/>
        <w:color w:val="FF000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  <w:b/>
        <w:color w:val="FF0000"/>
      </w:rPr>
    </w:lvl>
  </w:abstractNum>
  <w:abstractNum w:abstractNumId="9">
    <w:nsid w:val="5B756B61"/>
    <w:multiLevelType w:val="hybridMultilevel"/>
    <w:tmpl w:val="4E9ACA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D235522"/>
    <w:multiLevelType w:val="hybridMultilevel"/>
    <w:tmpl w:val="93D27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A82E1B"/>
    <w:multiLevelType w:val="hybridMultilevel"/>
    <w:tmpl w:val="DDC435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725BC0"/>
    <w:multiLevelType w:val="hybridMultilevel"/>
    <w:tmpl w:val="A888F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930A1E"/>
    <w:multiLevelType w:val="hybridMultilevel"/>
    <w:tmpl w:val="A4840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815E4B"/>
    <w:multiLevelType w:val="hybridMultilevel"/>
    <w:tmpl w:val="62CEFE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3"/>
  </w:num>
  <w:num w:numId="5">
    <w:abstractNumId w:val="13"/>
  </w:num>
  <w:num w:numId="6">
    <w:abstractNumId w:val="6"/>
  </w:num>
  <w:num w:numId="7">
    <w:abstractNumId w:val="2"/>
  </w:num>
  <w:num w:numId="8">
    <w:abstractNumId w:val="11"/>
  </w:num>
  <w:num w:numId="9">
    <w:abstractNumId w:val="1"/>
  </w:num>
  <w:num w:numId="10">
    <w:abstractNumId w:val="4"/>
  </w:num>
  <w:num w:numId="11">
    <w:abstractNumId w:val="7"/>
  </w:num>
  <w:num w:numId="12">
    <w:abstractNumId w:val="14"/>
  </w:num>
  <w:num w:numId="13">
    <w:abstractNumId w:val="5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7F65"/>
    <w:rsid w:val="00000268"/>
    <w:rsid w:val="00035B84"/>
    <w:rsid w:val="00035CCE"/>
    <w:rsid w:val="00035F84"/>
    <w:rsid w:val="00037AC3"/>
    <w:rsid w:val="00040BBF"/>
    <w:rsid w:val="00043043"/>
    <w:rsid w:val="00044DE1"/>
    <w:rsid w:val="0005497A"/>
    <w:rsid w:val="00054D4C"/>
    <w:rsid w:val="000600DC"/>
    <w:rsid w:val="00061CFB"/>
    <w:rsid w:val="00062D7E"/>
    <w:rsid w:val="00064CD4"/>
    <w:rsid w:val="0006714D"/>
    <w:rsid w:val="00067BE5"/>
    <w:rsid w:val="00085768"/>
    <w:rsid w:val="00091497"/>
    <w:rsid w:val="000A5F2A"/>
    <w:rsid w:val="000B24D4"/>
    <w:rsid w:val="000B3597"/>
    <w:rsid w:val="000B6DFD"/>
    <w:rsid w:val="000D4D7B"/>
    <w:rsid w:val="000D76F0"/>
    <w:rsid w:val="000E2FE3"/>
    <w:rsid w:val="000F19DB"/>
    <w:rsid w:val="000F2CC7"/>
    <w:rsid w:val="00107105"/>
    <w:rsid w:val="00110F1A"/>
    <w:rsid w:val="00121578"/>
    <w:rsid w:val="001223FC"/>
    <w:rsid w:val="00123E27"/>
    <w:rsid w:val="00126EB7"/>
    <w:rsid w:val="00145CC0"/>
    <w:rsid w:val="0014724D"/>
    <w:rsid w:val="00152393"/>
    <w:rsid w:val="00156D78"/>
    <w:rsid w:val="00157429"/>
    <w:rsid w:val="00157797"/>
    <w:rsid w:val="0016573E"/>
    <w:rsid w:val="0016669C"/>
    <w:rsid w:val="00173E4F"/>
    <w:rsid w:val="00180918"/>
    <w:rsid w:val="00181FE2"/>
    <w:rsid w:val="00187FD2"/>
    <w:rsid w:val="00196F86"/>
    <w:rsid w:val="001B782D"/>
    <w:rsid w:val="001C3F30"/>
    <w:rsid w:val="001C4304"/>
    <w:rsid w:val="001C460F"/>
    <w:rsid w:val="001D178E"/>
    <w:rsid w:val="001D2D02"/>
    <w:rsid w:val="001E2CE5"/>
    <w:rsid w:val="001F21D6"/>
    <w:rsid w:val="001F5A4D"/>
    <w:rsid w:val="00202DCA"/>
    <w:rsid w:val="00203373"/>
    <w:rsid w:val="00211910"/>
    <w:rsid w:val="00216CEA"/>
    <w:rsid w:val="00226B43"/>
    <w:rsid w:val="00233D68"/>
    <w:rsid w:val="0024274D"/>
    <w:rsid w:val="00254A9A"/>
    <w:rsid w:val="00264674"/>
    <w:rsid w:val="00287BCD"/>
    <w:rsid w:val="00294AE7"/>
    <w:rsid w:val="002A54EB"/>
    <w:rsid w:val="002A674D"/>
    <w:rsid w:val="002A7428"/>
    <w:rsid w:val="002B384E"/>
    <w:rsid w:val="002C1429"/>
    <w:rsid w:val="002C2E52"/>
    <w:rsid w:val="002C2FE6"/>
    <w:rsid w:val="002C3286"/>
    <w:rsid w:val="002D132C"/>
    <w:rsid w:val="002D22AE"/>
    <w:rsid w:val="002D3A3F"/>
    <w:rsid w:val="002D5578"/>
    <w:rsid w:val="002D67EE"/>
    <w:rsid w:val="002F163F"/>
    <w:rsid w:val="002F3E8C"/>
    <w:rsid w:val="002F7139"/>
    <w:rsid w:val="00306E10"/>
    <w:rsid w:val="00312BA2"/>
    <w:rsid w:val="003225C5"/>
    <w:rsid w:val="00323851"/>
    <w:rsid w:val="00327933"/>
    <w:rsid w:val="003330A2"/>
    <w:rsid w:val="003446E3"/>
    <w:rsid w:val="00345CE0"/>
    <w:rsid w:val="00347D89"/>
    <w:rsid w:val="00351376"/>
    <w:rsid w:val="00355F3A"/>
    <w:rsid w:val="0037013B"/>
    <w:rsid w:val="003815DF"/>
    <w:rsid w:val="003820E8"/>
    <w:rsid w:val="00392095"/>
    <w:rsid w:val="003C147C"/>
    <w:rsid w:val="003C44E7"/>
    <w:rsid w:val="003C543A"/>
    <w:rsid w:val="003D58DA"/>
    <w:rsid w:val="003E4420"/>
    <w:rsid w:val="003E71BE"/>
    <w:rsid w:val="003E754B"/>
    <w:rsid w:val="003F4A22"/>
    <w:rsid w:val="00401202"/>
    <w:rsid w:val="004014C3"/>
    <w:rsid w:val="004019F5"/>
    <w:rsid w:val="00403B9C"/>
    <w:rsid w:val="004206F8"/>
    <w:rsid w:val="00422897"/>
    <w:rsid w:val="00423C85"/>
    <w:rsid w:val="0042409E"/>
    <w:rsid w:val="0043647D"/>
    <w:rsid w:val="004400D8"/>
    <w:rsid w:val="00442FE4"/>
    <w:rsid w:val="00472214"/>
    <w:rsid w:val="004761DD"/>
    <w:rsid w:val="0049113D"/>
    <w:rsid w:val="00494028"/>
    <w:rsid w:val="004A1797"/>
    <w:rsid w:val="004A1C6B"/>
    <w:rsid w:val="004A5188"/>
    <w:rsid w:val="004C1E9B"/>
    <w:rsid w:val="004C2C15"/>
    <w:rsid w:val="004C527A"/>
    <w:rsid w:val="004C5AEE"/>
    <w:rsid w:val="004D01EB"/>
    <w:rsid w:val="004D3CB9"/>
    <w:rsid w:val="004D4698"/>
    <w:rsid w:val="004D6185"/>
    <w:rsid w:val="004D7576"/>
    <w:rsid w:val="004D7C84"/>
    <w:rsid w:val="004D7DE3"/>
    <w:rsid w:val="004E5278"/>
    <w:rsid w:val="004F3231"/>
    <w:rsid w:val="004F6807"/>
    <w:rsid w:val="004F707B"/>
    <w:rsid w:val="005020B4"/>
    <w:rsid w:val="00507A3B"/>
    <w:rsid w:val="0051013E"/>
    <w:rsid w:val="00511E54"/>
    <w:rsid w:val="0054765A"/>
    <w:rsid w:val="00553705"/>
    <w:rsid w:val="00554054"/>
    <w:rsid w:val="00557EFE"/>
    <w:rsid w:val="005660A8"/>
    <w:rsid w:val="00566A87"/>
    <w:rsid w:val="00575A83"/>
    <w:rsid w:val="00587467"/>
    <w:rsid w:val="005A3191"/>
    <w:rsid w:val="005A4B21"/>
    <w:rsid w:val="005B5B5B"/>
    <w:rsid w:val="005B77B2"/>
    <w:rsid w:val="005B7FEB"/>
    <w:rsid w:val="005C65E0"/>
    <w:rsid w:val="005C6638"/>
    <w:rsid w:val="005D21D4"/>
    <w:rsid w:val="005D3A76"/>
    <w:rsid w:val="005E0B62"/>
    <w:rsid w:val="005E0D15"/>
    <w:rsid w:val="005F1FFF"/>
    <w:rsid w:val="005F4CF0"/>
    <w:rsid w:val="005F518F"/>
    <w:rsid w:val="005F5B2A"/>
    <w:rsid w:val="005F7218"/>
    <w:rsid w:val="005F7427"/>
    <w:rsid w:val="00602D71"/>
    <w:rsid w:val="00606003"/>
    <w:rsid w:val="00607F0E"/>
    <w:rsid w:val="00613681"/>
    <w:rsid w:val="00613D6A"/>
    <w:rsid w:val="006164E3"/>
    <w:rsid w:val="0064049F"/>
    <w:rsid w:val="00642931"/>
    <w:rsid w:val="00644166"/>
    <w:rsid w:val="00644D4B"/>
    <w:rsid w:val="0065038B"/>
    <w:rsid w:val="00656573"/>
    <w:rsid w:val="006620A8"/>
    <w:rsid w:val="006620D0"/>
    <w:rsid w:val="00662F3B"/>
    <w:rsid w:val="00683537"/>
    <w:rsid w:val="0068468B"/>
    <w:rsid w:val="00686E03"/>
    <w:rsid w:val="006A29DD"/>
    <w:rsid w:val="006A5BE1"/>
    <w:rsid w:val="006A6074"/>
    <w:rsid w:val="006C25B0"/>
    <w:rsid w:val="006E21C4"/>
    <w:rsid w:val="006E588C"/>
    <w:rsid w:val="006E7F65"/>
    <w:rsid w:val="006F638B"/>
    <w:rsid w:val="00701AC0"/>
    <w:rsid w:val="00711EF0"/>
    <w:rsid w:val="007179AA"/>
    <w:rsid w:val="00722226"/>
    <w:rsid w:val="00730F9D"/>
    <w:rsid w:val="007347EE"/>
    <w:rsid w:val="00740028"/>
    <w:rsid w:val="00745626"/>
    <w:rsid w:val="00746841"/>
    <w:rsid w:val="007509FB"/>
    <w:rsid w:val="00754E28"/>
    <w:rsid w:val="00775618"/>
    <w:rsid w:val="00786F20"/>
    <w:rsid w:val="00790345"/>
    <w:rsid w:val="007A77D3"/>
    <w:rsid w:val="007B2098"/>
    <w:rsid w:val="007B44C4"/>
    <w:rsid w:val="007D04F5"/>
    <w:rsid w:val="007E0FC8"/>
    <w:rsid w:val="007E6546"/>
    <w:rsid w:val="00801DDE"/>
    <w:rsid w:val="00816074"/>
    <w:rsid w:val="00817FC9"/>
    <w:rsid w:val="008203A5"/>
    <w:rsid w:val="008216C4"/>
    <w:rsid w:val="008236F7"/>
    <w:rsid w:val="00825459"/>
    <w:rsid w:val="0083122F"/>
    <w:rsid w:val="008500EB"/>
    <w:rsid w:val="0086338B"/>
    <w:rsid w:val="008718D4"/>
    <w:rsid w:val="00877D13"/>
    <w:rsid w:val="008A2823"/>
    <w:rsid w:val="008A6416"/>
    <w:rsid w:val="008B40B1"/>
    <w:rsid w:val="008B6004"/>
    <w:rsid w:val="008C2285"/>
    <w:rsid w:val="008D0A35"/>
    <w:rsid w:val="008D2375"/>
    <w:rsid w:val="008D450A"/>
    <w:rsid w:val="008D7047"/>
    <w:rsid w:val="008E5135"/>
    <w:rsid w:val="008E71F1"/>
    <w:rsid w:val="008F1745"/>
    <w:rsid w:val="00904776"/>
    <w:rsid w:val="00906983"/>
    <w:rsid w:val="009243F4"/>
    <w:rsid w:val="00927D7F"/>
    <w:rsid w:val="00930C97"/>
    <w:rsid w:val="009448DF"/>
    <w:rsid w:val="009454B2"/>
    <w:rsid w:val="00951AE8"/>
    <w:rsid w:val="009541D9"/>
    <w:rsid w:val="0095497F"/>
    <w:rsid w:val="00955603"/>
    <w:rsid w:val="00962B5B"/>
    <w:rsid w:val="00963528"/>
    <w:rsid w:val="00964C6F"/>
    <w:rsid w:val="009673C2"/>
    <w:rsid w:val="00973870"/>
    <w:rsid w:val="00973ECB"/>
    <w:rsid w:val="00974A03"/>
    <w:rsid w:val="009824D3"/>
    <w:rsid w:val="00983A16"/>
    <w:rsid w:val="009847FC"/>
    <w:rsid w:val="00987DEB"/>
    <w:rsid w:val="009A1FAB"/>
    <w:rsid w:val="009A5D25"/>
    <w:rsid w:val="009A6866"/>
    <w:rsid w:val="009B7A48"/>
    <w:rsid w:val="009C4A6E"/>
    <w:rsid w:val="009E27FB"/>
    <w:rsid w:val="009E51B7"/>
    <w:rsid w:val="009E5FEF"/>
    <w:rsid w:val="009F33D2"/>
    <w:rsid w:val="00A0041C"/>
    <w:rsid w:val="00A04D49"/>
    <w:rsid w:val="00A1352F"/>
    <w:rsid w:val="00A14D9B"/>
    <w:rsid w:val="00A14F80"/>
    <w:rsid w:val="00A25249"/>
    <w:rsid w:val="00A25D51"/>
    <w:rsid w:val="00A271BA"/>
    <w:rsid w:val="00A35105"/>
    <w:rsid w:val="00A353E1"/>
    <w:rsid w:val="00A37F7A"/>
    <w:rsid w:val="00A41E85"/>
    <w:rsid w:val="00A44FC8"/>
    <w:rsid w:val="00A46911"/>
    <w:rsid w:val="00A46E8B"/>
    <w:rsid w:val="00A52111"/>
    <w:rsid w:val="00A52932"/>
    <w:rsid w:val="00A633D5"/>
    <w:rsid w:val="00A76AA9"/>
    <w:rsid w:val="00A83946"/>
    <w:rsid w:val="00A84DEC"/>
    <w:rsid w:val="00A851BA"/>
    <w:rsid w:val="00A85707"/>
    <w:rsid w:val="00A85C54"/>
    <w:rsid w:val="00A93EED"/>
    <w:rsid w:val="00A95080"/>
    <w:rsid w:val="00AA5FB3"/>
    <w:rsid w:val="00AB3DF5"/>
    <w:rsid w:val="00AB49CD"/>
    <w:rsid w:val="00AC0AAB"/>
    <w:rsid w:val="00AC272B"/>
    <w:rsid w:val="00AC3150"/>
    <w:rsid w:val="00AC6F6E"/>
    <w:rsid w:val="00AD2564"/>
    <w:rsid w:val="00AD494E"/>
    <w:rsid w:val="00AD629A"/>
    <w:rsid w:val="00AD79B9"/>
    <w:rsid w:val="00AF4624"/>
    <w:rsid w:val="00AF76F5"/>
    <w:rsid w:val="00B01406"/>
    <w:rsid w:val="00B04763"/>
    <w:rsid w:val="00B07453"/>
    <w:rsid w:val="00B14C05"/>
    <w:rsid w:val="00B32AED"/>
    <w:rsid w:val="00B360C4"/>
    <w:rsid w:val="00B44F46"/>
    <w:rsid w:val="00B4711A"/>
    <w:rsid w:val="00B50F32"/>
    <w:rsid w:val="00B56652"/>
    <w:rsid w:val="00B61551"/>
    <w:rsid w:val="00B652ED"/>
    <w:rsid w:val="00B75459"/>
    <w:rsid w:val="00B770BE"/>
    <w:rsid w:val="00B77F11"/>
    <w:rsid w:val="00B841E0"/>
    <w:rsid w:val="00B929E5"/>
    <w:rsid w:val="00BA3ADD"/>
    <w:rsid w:val="00BC5038"/>
    <w:rsid w:val="00BD6857"/>
    <w:rsid w:val="00BD7BB9"/>
    <w:rsid w:val="00BE1727"/>
    <w:rsid w:val="00BE195C"/>
    <w:rsid w:val="00BE6574"/>
    <w:rsid w:val="00BE6CEB"/>
    <w:rsid w:val="00BF4AC0"/>
    <w:rsid w:val="00BF664A"/>
    <w:rsid w:val="00C005EF"/>
    <w:rsid w:val="00C07484"/>
    <w:rsid w:val="00C20606"/>
    <w:rsid w:val="00C27EB3"/>
    <w:rsid w:val="00C42154"/>
    <w:rsid w:val="00C423CD"/>
    <w:rsid w:val="00C44444"/>
    <w:rsid w:val="00C51ADB"/>
    <w:rsid w:val="00C53CE7"/>
    <w:rsid w:val="00C63739"/>
    <w:rsid w:val="00C648D5"/>
    <w:rsid w:val="00C656CE"/>
    <w:rsid w:val="00C660A7"/>
    <w:rsid w:val="00C6746B"/>
    <w:rsid w:val="00C87F30"/>
    <w:rsid w:val="00C92DDC"/>
    <w:rsid w:val="00C96F70"/>
    <w:rsid w:val="00CC18FD"/>
    <w:rsid w:val="00CC38A3"/>
    <w:rsid w:val="00CC7102"/>
    <w:rsid w:val="00CF51A6"/>
    <w:rsid w:val="00D071F0"/>
    <w:rsid w:val="00D07732"/>
    <w:rsid w:val="00D07CFA"/>
    <w:rsid w:val="00D10703"/>
    <w:rsid w:val="00D17D2A"/>
    <w:rsid w:val="00D20125"/>
    <w:rsid w:val="00D23DBE"/>
    <w:rsid w:val="00D35B95"/>
    <w:rsid w:val="00D46D13"/>
    <w:rsid w:val="00D5512F"/>
    <w:rsid w:val="00D578FD"/>
    <w:rsid w:val="00D647A5"/>
    <w:rsid w:val="00D7424F"/>
    <w:rsid w:val="00D86780"/>
    <w:rsid w:val="00D96943"/>
    <w:rsid w:val="00DA2381"/>
    <w:rsid w:val="00DA6A91"/>
    <w:rsid w:val="00DB53F8"/>
    <w:rsid w:val="00DE0019"/>
    <w:rsid w:val="00DE0D4D"/>
    <w:rsid w:val="00DE33B1"/>
    <w:rsid w:val="00DE773F"/>
    <w:rsid w:val="00DF467C"/>
    <w:rsid w:val="00E015FD"/>
    <w:rsid w:val="00E07C05"/>
    <w:rsid w:val="00E23803"/>
    <w:rsid w:val="00E30565"/>
    <w:rsid w:val="00E356A2"/>
    <w:rsid w:val="00E377E8"/>
    <w:rsid w:val="00E415E0"/>
    <w:rsid w:val="00E43A4D"/>
    <w:rsid w:val="00E44A06"/>
    <w:rsid w:val="00E4514F"/>
    <w:rsid w:val="00E46B2D"/>
    <w:rsid w:val="00E60162"/>
    <w:rsid w:val="00E606A6"/>
    <w:rsid w:val="00E737E3"/>
    <w:rsid w:val="00E828AD"/>
    <w:rsid w:val="00E87105"/>
    <w:rsid w:val="00E97EEF"/>
    <w:rsid w:val="00EA2397"/>
    <w:rsid w:val="00EA61E4"/>
    <w:rsid w:val="00EB0BD6"/>
    <w:rsid w:val="00EB420E"/>
    <w:rsid w:val="00EC6C23"/>
    <w:rsid w:val="00ED097B"/>
    <w:rsid w:val="00ED6A7E"/>
    <w:rsid w:val="00EF09CC"/>
    <w:rsid w:val="00EF656E"/>
    <w:rsid w:val="00EF72B2"/>
    <w:rsid w:val="00F145B0"/>
    <w:rsid w:val="00F15C80"/>
    <w:rsid w:val="00F179D8"/>
    <w:rsid w:val="00F21E2E"/>
    <w:rsid w:val="00F22922"/>
    <w:rsid w:val="00F264F3"/>
    <w:rsid w:val="00F4056B"/>
    <w:rsid w:val="00F5205C"/>
    <w:rsid w:val="00F5461D"/>
    <w:rsid w:val="00F57853"/>
    <w:rsid w:val="00F57CCA"/>
    <w:rsid w:val="00F6012B"/>
    <w:rsid w:val="00F67532"/>
    <w:rsid w:val="00F6764A"/>
    <w:rsid w:val="00F676B5"/>
    <w:rsid w:val="00F702D6"/>
    <w:rsid w:val="00F76494"/>
    <w:rsid w:val="00F90806"/>
    <w:rsid w:val="00F95828"/>
    <w:rsid w:val="00FB6A9E"/>
    <w:rsid w:val="00FB7374"/>
    <w:rsid w:val="00FC2419"/>
    <w:rsid w:val="00FD3B2C"/>
    <w:rsid w:val="00FD6963"/>
    <w:rsid w:val="00FE101A"/>
    <w:rsid w:val="00FE79D5"/>
    <w:rsid w:val="00FF1C26"/>
    <w:rsid w:val="00FF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6A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6E7F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40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0B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4014C3"/>
    <w:pPr>
      <w:spacing w:before="225"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270</TotalTime>
  <Pages>9</Pages>
  <Words>905</Words>
  <Characters>5160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481</cp:revision>
  <cp:lastPrinted>2012-11-27T20:01:00Z</cp:lastPrinted>
  <dcterms:created xsi:type="dcterms:W3CDTF">2012-11-26T19:26:00Z</dcterms:created>
  <dcterms:modified xsi:type="dcterms:W3CDTF">2012-11-27T20:02:00Z</dcterms:modified>
</cp:coreProperties>
</file>